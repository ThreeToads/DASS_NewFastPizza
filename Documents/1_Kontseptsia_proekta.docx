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D436C" w14:textId="77777777" w:rsidR="00932238" w:rsidRPr="00514DBB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Федеральное агентство по образованию РФ</w:t>
      </w:r>
    </w:p>
    <w:p w14:paraId="6A2084A3" w14:textId="77777777"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14:paraId="7C8D5713" w14:textId="77777777"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14:paraId="55526964" w14:textId="77777777"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14:paraId="55A1F3F9" w14:textId="77777777" w:rsidR="00932238" w:rsidRDefault="00932238" w:rsidP="00D91CC4">
      <w:pPr>
        <w:spacing w:line="288" w:lineRule="auto"/>
        <w:jc w:val="center"/>
      </w:pPr>
    </w:p>
    <w:p w14:paraId="41197EB5" w14:textId="77777777" w:rsidR="00932238" w:rsidRDefault="00932238" w:rsidP="00932238">
      <w:pPr>
        <w:spacing w:line="288" w:lineRule="auto"/>
        <w:jc w:val="center"/>
      </w:pPr>
    </w:p>
    <w:p w14:paraId="0A1ECB23" w14:textId="77777777" w:rsidR="00430CB4" w:rsidRDefault="00430CB4" w:rsidP="00932238">
      <w:pPr>
        <w:spacing w:line="288" w:lineRule="auto"/>
        <w:jc w:val="center"/>
      </w:pPr>
    </w:p>
    <w:p w14:paraId="5A63A7F9" w14:textId="77777777" w:rsidR="00430CB4" w:rsidRDefault="00430CB4" w:rsidP="00932238">
      <w:pPr>
        <w:spacing w:line="288" w:lineRule="auto"/>
        <w:jc w:val="center"/>
      </w:pPr>
    </w:p>
    <w:p w14:paraId="3C2FE661" w14:textId="77777777" w:rsidR="00932238" w:rsidRDefault="00932238" w:rsidP="00932238">
      <w:pPr>
        <w:spacing w:line="288" w:lineRule="auto"/>
        <w:jc w:val="center"/>
      </w:pPr>
    </w:p>
    <w:p w14:paraId="14A5F8CC" w14:textId="77777777" w:rsidR="00932238" w:rsidRDefault="00932238" w:rsidP="00932238">
      <w:pPr>
        <w:spacing w:line="288" w:lineRule="auto"/>
        <w:jc w:val="center"/>
        <w:rPr>
          <w:sz w:val="28"/>
        </w:rPr>
      </w:pPr>
    </w:p>
    <w:p w14:paraId="3E46709E" w14:textId="77777777" w:rsidR="00932238" w:rsidRDefault="00932238" w:rsidP="00932238">
      <w:pPr>
        <w:spacing w:line="288" w:lineRule="auto"/>
        <w:jc w:val="center"/>
        <w:rPr>
          <w:sz w:val="28"/>
        </w:rPr>
      </w:pPr>
    </w:p>
    <w:p w14:paraId="2F5B3451" w14:textId="77777777"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14:paraId="58F2D5E0" w14:textId="77777777"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410EA2" w:rsidRPr="00410EA2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14:paraId="7703D308" w14:textId="77777777"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«Информационные технологии»</w:t>
      </w:r>
    </w:p>
    <w:p w14:paraId="68C3BFE2" w14:textId="77777777" w:rsidR="00B357ED" w:rsidRDefault="00B357ED" w:rsidP="00B357ED">
      <w:pPr>
        <w:pStyle w:val="a3"/>
      </w:pPr>
      <w:r>
        <w:fldChar w:fldCharType="begin"/>
      </w:r>
      <w:r>
        <w:instrText xml:space="preserve"> TITLE "</w:instrText>
      </w:r>
      <w:r w:rsidR="00E06F66">
        <w:instrText>концепция проекта</w:instrText>
      </w:r>
      <w:r>
        <w:instrText xml:space="preserve">" \* MERGEFORMAT </w:instrText>
      </w:r>
      <w:r>
        <w:fldChar w:fldCharType="separate"/>
      </w:r>
      <w:r w:rsidR="00E06F66">
        <w:t>концепция проекта</w:t>
      </w:r>
      <w:r>
        <w:fldChar w:fldCharType="end"/>
      </w:r>
    </w:p>
    <w:p w14:paraId="38A5232F" w14:textId="77777777" w:rsidR="00932238" w:rsidRPr="004C521D" w:rsidRDefault="00932238" w:rsidP="00B357ED"/>
    <w:p w14:paraId="324392FF" w14:textId="77777777" w:rsidR="00932238" w:rsidRDefault="00932238" w:rsidP="00932238">
      <w:pPr>
        <w:spacing w:line="288" w:lineRule="auto"/>
      </w:pPr>
    </w:p>
    <w:p w14:paraId="656B2111" w14:textId="77777777" w:rsidR="00932238" w:rsidRDefault="00932238" w:rsidP="00932238">
      <w:pPr>
        <w:spacing w:line="288" w:lineRule="auto"/>
      </w:pPr>
    </w:p>
    <w:p w14:paraId="59E0809C" w14:textId="77777777" w:rsidR="00932238" w:rsidRDefault="00932238" w:rsidP="00D91CC4"/>
    <w:p w14:paraId="14B2CF0B" w14:textId="77777777" w:rsidR="00430CB4" w:rsidRDefault="00430CB4" w:rsidP="00D91CC4"/>
    <w:p w14:paraId="2ABDA1D4" w14:textId="77777777" w:rsidR="00430CB4" w:rsidRDefault="00430CB4" w:rsidP="00D91CC4"/>
    <w:p w14:paraId="47F60AC5" w14:textId="77777777" w:rsidR="00430CB4" w:rsidRDefault="00430CB4" w:rsidP="00D91CC4"/>
    <w:p w14:paraId="45080FB7" w14:textId="77777777" w:rsidR="00430CB4" w:rsidRDefault="00430CB4" w:rsidP="00D91CC4"/>
    <w:p w14:paraId="614FCBC0" w14:textId="77777777" w:rsidR="00430CB4" w:rsidRDefault="00430CB4" w:rsidP="00D91CC4"/>
    <w:p w14:paraId="4D4870A5" w14:textId="77777777" w:rsidR="00932238" w:rsidRDefault="00932238" w:rsidP="00D91CC4"/>
    <w:p w14:paraId="6F16595B" w14:textId="77777777" w:rsidR="00932238" w:rsidRDefault="00932238" w:rsidP="00932238">
      <w:pPr>
        <w:spacing w:line="288" w:lineRule="auto"/>
      </w:pPr>
    </w:p>
    <w:p w14:paraId="476EFC15" w14:textId="77777777" w:rsidR="00430CB4" w:rsidRDefault="00430CB4" w:rsidP="00932238">
      <w:pPr>
        <w:spacing w:line="288" w:lineRule="auto"/>
      </w:pPr>
    </w:p>
    <w:p w14:paraId="07C98D92" w14:textId="77777777" w:rsidR="00932238" w:rsidRDefault="00932238" w:rsidP="00932238">
      <w:pPr>
        <w:spacing w:line="288" w:lineRule="auto"/>
        <w:jc w:val="center"/>
      </w:pPr>
      <w:r>
        <w:t>Нижний Новгород</w:t>
      </w:r>
      <w:r>
        <w:br/>
        <w:t>20</w:t>
      </w:r>
      <w:r w:rsidR="0036564A">
        <w:t>24</w:t>
      </w:r>
    </w:p>
    <w:p w14:paraId="5A48C8A5" w14:textId="77777777" w:rsidR="003B20FB" w:rsidRDefault="00932238">
      <w:pPr>
        <w:pStyle w:val="6"/>
        <w:spacing w:before="480" w:after="480"/>
      </w:pPr>
      <w:r>
        <w:br w:type="page"/>
      </w:r>
      <w:r w:rsidR="003B20FB">
        <w:lastRenderedPageBreak/>
        <w:t>Содержание</w:t>
      </w:r>
      <w:r w:rsidR="00682B30" w:rsidRPr="00682B30">
        <w:rPr>
          <w:rStyle w:val="ac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14:paraId="35463B08" w14:textId="77777777" w:rsidR="00482475" w:rsidRDefault="00125D4F">
      <w:pPr>
        <w:pStyle w:val="10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r>
        <w:rPr>
          <w:bCs w:val="0"/>
          <w:sz w:val="36"/>
        </w:rPr>
        <w:fldChar w:fldCharType="begin"/>
      </w:r>
      <w:r>
        <w:rPr>
          <w:bCs w:val="0"/>
          <w:sz w:val="36"/>
        </w:rPr>
        <w:instrText xml:space="preserve"> TOC \o "2-3" \h \z \t "Заголовок 1;1" </w:instrText>
      </w:r>
      <w:r>
        <w:rPr>
          <w:bCs w:val="0"/>
          <w:sz w:val="36"/>
        </w:rPr>
        <w:fldChar w:fldCharType="separate"/>
      </w:r>
      <w:hyperlink w:anchor="_Toc147596835" w:history="1">
        <w:r w:rsidR="00482475" w:rsidRPr="0040527F">
          <w:rPr>
            <w:rStyle w:val="ae"/>
            <w:noProof/>
          </w:rPr>
          <w:t>1.</w:t>
        </w:r>
        <w:r w:rsidR="00482475">
          <w:rPr>
            <w:bCs w:val="0"/>
            <w:noProof/>
            <w:sz w:val="24"/>
            <w:szCs w:val="24"/>
          </w:rPr>
          <w:tab/>
        </w:r>
        <w:r w:rsidR="00482475" w:rsidRPr="0040527F">
          <w:rPr>
            <w:rStyle w:val="ae"/>
            <w:noProof/>
          </w:rPr>
          <w:t>Необходимость проекта</w:t>
        </w:r>
        <w:r w:rsidR="00482475">
          <w:rPr>
            <w:noProof/>
            <w:webHidden/>
          </w:rPr>
          <w:tab/>
        </w:r>
        <w:r w:rsidR="00482475">
          <w:rPr>
            <w:noProof/>
            <w:webHidden/>
          </w:rPr>
          <w:fldChar w:fldCharType="begin"/>
        </w:r>
        <w:r w:rsidR="00482475">
          <w:rPr>
            <w:noProof/>
            <w:webHidden/>
          </w:rPr>
          <w:instrText xml:space="preserve"> PAGEREF _Toc147596835 \h </w:instrText>
        </w:r>
        <w:r w:rsidR="00482475">
          <w:rPr>
            <w:noProof/>
            <w:webHidden/>
          </w:rPr>
        </w:r>
        <w:r w:rsidR="00482475"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3</w:t>
        </w:r>
        <w:r w:rsidR="00482475">
          <w:rPr>
            <w:noProof/>
            <w:webHidden/>
          </w:rPr>
          <w:fldChar w:fldCharType="end"/>
        </w:r>
      </w:hyperlink>
    </w:p>
    <w:p w14:paraId="62537A9F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6" w:history="1">
        <w:r w:rsidRPr="0040527F">
          <w:rPr>
            <w:rStyle w:val="ae"/>
            <w:noProof/>
          </w:rPr>
          <w:t>1.1.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Обоснование необходимости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940200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7" w:history="1">
        <w:r w:rsidRPr="0040527F">
          <w:rPr>
            <w:rStyle w:val="ae"/>
            <w:noProof/>
          </w:rPr>
          <w:t>1.2.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Видение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1D847B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8" w:history="1">
        <w:r w:rsidRPr="0040527F">
          <w:rPr>
            <w:rStyle w:val="ae"/>
            <w:noProof/>
            <w:lang w:val="en-US"/>
          </w:rPr>
          <w:t>1.3.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Анализ</w:t>
        </w:r>
        <w:r w:rsidRPr="0040527F">
          <w:rPr>
            <w:rStyle w:val="ae"/>
            <w:noProof/>
            <w:lang w:val="en-US"/>
          </w:rPr>
          <w:t xml:space="preserve"> </w:t>
        </w:r>
        <w:r w:rsidRPr="0040527F">
          <w:rPr>
            <w:rStyle w:val="ae"/>
            <w:noProof/>
          </w:rPr>
          <w:t>выгод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702B4A" w14:textId="77777777" w:rsidR="00482475" w:rsidRDefault="00482475">
      <w:pPr>
        <w:pStyle w:val="10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39" w:history="1">
        <w:r w:rsidRPr="0040527F">
          <w:rPr>
            <w:rStyle w:val="ae"/>
            <w:noProof/>
          </w:rPr>
          <w:t>2.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e"/>
            <w:noProof/>
          </w:rPr>
          <w:t>Концепция</w:t>
        </w:r>
        <w:r w:rsidRPr="0040527F">
          <w:rPr>
            <w:rStyle w:val="ae"/>
            <w:noProof/>
            <w:lang w:val="en-US"/>
          </w:rPr>
          <w:t xml:space="preserve"> </w:t>
        </w:r>
        <w:r w:rsidRPr="0040527F">
          <w:rPr>
            <w:rStyle w:val="ae"/>
            <w:noProof/>
          </w:rPr>
          <w:t>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399018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0" w:history="1">
        <w:r w:rsidRPr="0040527F">
          <w:rPr>
            <w:rStyle w:val="ae"/>
            <w:noProof/>
          </w:rPr>
          <w:t>2.1.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59DD3C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1" w:history="1">
        <w:r w:rsidRPr="0040527F">
          <w:rPr>
            <w:rStyle w:val="ae"/>
            <w:noProof/>
            <w:lang w:val="en-US"/>
          </w:rPr>
          <w:t>2.2.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Предположения и</w:t>
        </w:r>
        <w:r w:rsidRPr="0040527F">
          <w:rPr>
            <w:rStyle w:val="ae"/>
            <w:noProof/>
            <w:lang w:val="en-US"/>
          </w:rPr>
          <w:t xml:space="preserve"> </w:t>
        </w:r>
        <w:r w:rsidRPr="0040527F">
          <w:rPr>
            <w:rStyle w:val="ae"/>
            <w:noProof/>
          </w:rPr>
          <w:t>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890B94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2" w:history="1">
        <w:r w:rsidRPr="0040527F">
          <w:rPr>
            <w:rStyle w:val="ae"/>
            <w:noProof/>
          </w:rPr>
          <w:t>2.3.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Анализ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8E233A" w14:textId="77777777" w:rsidR="00482475" w:rsidRDefault="00482475">
      <w:pPr>
        <w:pStyle w:val="30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3" w:history="1">
        <w:r w:rsidRPr="0040527F">
          <w:rPr>
            <w:rStyle w:val="ae"/>
            <w:noProof/>
          </w:rPr>
          <w:t>2.3.1.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Пользователи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EA4893" w14:textId="77777777" w:rsidR="00482475" w:rsidRDefault="00482475">
      <w:pPr>
        <w:pStyle w:val="30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4" w:history="1">
        <w:r w:rsidRPr="0040527F">
          <w:rPr>
            <w:rStyle w:val="ae"/>
            <w:noProof/>
          </w:rPr>
          <w:t>2.3.2.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EF2DCE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5" w:history="1">
        <w:r w:rsidRPr="0040527F">
          <w:rPr>
            <w:rStyle w:val="ae"/>
            <w:noProof/>
            <w:lang w:val="en-US"/>
          </w:rPr>
          <w:t>2.4.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BD2229" w14:textId="77777777" w:rsidR="00482475" w:rsidRDefault="00482475">
      <w:pPr>
        <w:pStyle w:val="30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6" w:history="1">
        <w:r w:rsidRPr="0040527F">
          <w:rPr>
            <w:rStyle w:val="ae"/>
            <w:noProof/>
          </w:rPr>
          <w:t>2.4.1.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Требования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D44F11" w14:textId="77777777" w:rsidR="00482475" w:rsidRDefault="00482475">
      <w:pPr>
        <w:pStyle w:val="30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7" w:history="1">
        <w:r w:rsidRPr="0040527F">
          <w:rPr>
            <w:rStyle w:val="ae"/>
            <w:noProof/>
          </w:rPr>
          <w:t>2.4.2.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EA26A6" w14:textId="77777777" w:rsidR="00482475" w:rsidRDefault="00482475">
      <w:pPr>
        <w:pStyle w:val="10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48" w:history="1">
        <w:r w:rsidRPr="0040527F">
          <w:rPr>
            <w:rStyle w:val="ae"/>
            <w:noProof/>
          </w:rPr>
          <w:t>3.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e"/>
            <w:noProof/>
          </w:rPr>
          <w:t>Рамки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D9A896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9" w:history="1">
        <w:r w:rsidRPr="0040527F">
          <w:rPr>
            <w:rStyle w:val="ae"/>
            <w:noProof/>
          </w:rPr>
          <w:t>3.1.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Функциональность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256D1D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0" w:history="1">
        <w:r w:rsidRPr="0040527F">
          <w:rPr>
            <w:rStyle w:val="ae"/>
            <w:noProof/>
          </w:rPr>
          <w:t>3.2.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За рамками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D7DD95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1" w:history="1">
        <w:r w:rsidRPr="0040527F">
          <w:rPr>
            <w:rStyle w:val="ae"/>
            <w:noProof/>
          </w:rPr>
          <w:t>3.3.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Критерии одобрения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5C7445" w14:textId="77777777" w:rsidR="00482475" w:rsidRDefault="00482475">
      <w:pPr>
        <w:pStyle w:val="10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52" w:history="1">
        <w:r w:rsidRPr="0040527F">
          <w:rPr>
            <w:rStyle w:val="ae"/>
            <w:noProof/>
            <w:lang w:val="en-US"/>
          </w:rPr>
          <w:t>4.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e"/>
            <w:noProof/>
          </w:rPr>
          <w:t>Стратегии дизайна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E55E6C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3" w:history="1">
        <w:r w:rsidRPr="0040527F">
          <w:rPr>
            <w:rStyle w:val="ae"/>
            <w:noProof/>
            <w:lang w:val="en-US"/>
          </w:rPr>
          <w:t>4.1.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Стратегия</w:t>
        </w:r>
        <w:r w:rsidRPr="0040527F">
          <w:rPr>
            <w:rStyle w:val="ae"/>
            <w:noProof/>
            <w:lang w:val="en-US"/>
          </w:rPr>
          <w:t xml:space="preserve"> </w:t>
        </w:r>
        <w:r w:rsidRPr="0040527F">
          <w:rPr>
            <w:rStyle w:val="ae"/>
            <w:noProof/>
          </w:rPr>
          <w:t>архитектурного</w:t>
        </w:r>
        <w:r w:rsidRPr="0040527F">
          <w:rPr>
            <w:rStyle w:val="ae"/>
            <w:noProof/>
            <w:lang w:val="en-US"/>
          </w:rPr>
          <w:t xml:space="preserve"> </w:t>
        </w:r>
        <w:r w:rsidRPr="0040527F">
          <w:rPr>
            <w:rStyle w:val="ae"/>
            <w:noProof/>
          </w:rPr>
          <w:t>дизайна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642988" w14:textId="77777777" w:rsidR="00482475" w:rsidRDefault="00482475">
      <w:pPr>
        <w:pStyle w:val="20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4" w:history="1">
        <w:r w:rsidRPr="0040527F">
          <w:rPr>
            <w:rStyle w:val="ae"/>
            <w:noProof/>
          </w:rPr>
          <w:t>4.2.</w:t>
        </w:r>
        <w:r>
          <w:rPr>
            <w:noProof/>
            <w:szCs w:val="24"/>
          </w:rPr>
          <w:tab/>
        </w:r>
        <w:r w:rsidRPr="0040527F">
          <w:rPr>
            <w:rStyle w:val="ae"/>
            <w:noProof/>
          </w:rPr>
          <w:t>Стратегия технологического дизайна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2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9A0725" w14:textId="77777777" w:rsidR="006441B3" w:rsidRDefault="00125D4F" w:rsidP="006441B3">
      <w:r>
        <w:rPr>
          <w:bCs/>
          <w:sz w:val="36"/>
        </w:rPr>
        <w:fldChar w:fldCharType="end"/>
      </w:r>
      <w:bookmarkStart w:id="4" w:name="_Toc147596835"/>
    </w:p>
    <w:p w14:paraId="3610EDE2" w14:textId="77777777" w:rsidR="006441B3" w:rsidRDefault="006441B3" w:rsidP="006441B3">
      <w:pPr>
        <w:pStyle w:val="1"/>
        <w:numPr>
          <w:ilvl w:val="0"/>
          <w:numId w:val="0"/>
        </w:numPr>
      </w:pPr>
    </w:p>
    <w:p w14:paraId="4282CFF7" w14:textId="77777777" w:rsidR="00125D4F" w:rsidRDefault="00791061" w:rsidP="00A878C3">
      <w:pPr>
        <w:pStyle w:val="1"/>
      </w:pPr>
      <w:r>
        <w:t>Необходимость</w:t>
      </w:r>
      <w:r w:rsidR="005016B7">
        <w:t xml:space="preserve"> проекта</w:t>
      </w:r>
      <w:bookmarkEnd w:id="4"/>
    </w:p>
    <w:p w14:paraId="2F7120E8" w14:textId="77777777" w:rsidR="00125D4F" w:rsidRDefault="00791061" w:rsidP="00125D4F">
      <w:pPr>
        <w:pStyle w:val="2"/>
      </w:pPr>
      <w:bookmarkStart w:id="5" w:name="_Toc147596836"/>
      <w:r>
        <w:t>Обоснование необходимости</w:t>
      </w:r>
      <w:bookmarkEnd w:id="5"/>
    </w:p>
    <w:p w14:paraId="22082685" w14:textId="77777777" w:rsidR="002D0D43" w:rsidRPr="002D0D43" w:rsidRDefault="002D0D43" w:rsidP="002D0D43">
      <w:r w:rsidRPr="002D0D43">
        <w:t>Проект направлен на удовлетворение следующих потребностей и разрешение основных проблем заинтересованных сторон:</w:t>
      </w:r>
    </w:p>
    <w:p w14:paraId="2DBA85AC" w14:textId="77777777" w:rsidR="002D0D43" w:rsidRPr="002D0D43" w:rsidRDefault="002D0D43" w:rsidP="002D0D43">
      <w:pPr>
        <w:numPr>
          <w:ilvl w:val="0"/>
          <w:numId w:val="20"/>
        </w:numPr>
      </w:pPr>
      <w:r w:rsidRPr="002D0D43">
        <w:t>У клиентов отсутствует возможность быстрого и удобного заказа пиццы с доставкой на дом, без необходимости посещать ресторан.</w:t>
      </w:r>
    </w:p>
    <w:p w14:paraId="67A6EAA7" w14:textId="77777777" w:rsidR="002D0D43" w:rsidRPr="002D0D43" w:rsidRDefault="002D0D43" w:rsidP="002D0D43">
      <w:pPr>
        <w:numPr>
          <w:ilvl w:val="0"/>
          <w:numId w:val="20"/>
        </w:numPr>
      </w:pPr>
      <w:r w:rsidRPr="002D0D43">
        <w:t>Водители нуждаются в системе для отслеживания заказов, управления своим статусом и оптимизации маршрутов доставки, что повысит их продуктивность.</w:t>
      </w:r>
    </w:p>
    <w:p w14:paraId="0984FA56" w14:textId="77777777" w:rsidR="002D0D43" w:rsidRPr="002D0D43" w:rsidRDefault="002D0D43" w:rsidP="002D0D43">
      <w:pPr>
        <w:numPr>
          <w:ilvl w:val="0"/>
          <w:numId w:val="20"/>
        </w:numPr>
      </w:pPr>
      <w:r w:rsidRPr="002D0D43">
        <w:t>Компании необходим эффективный инструмент управления процессом доставки и распределения заказов между водителями для улучшения качества обслуживания и сокращения времени доставки.</w:t>
      </w:r>
    </w:p>
    <w:p w14:paraId="4D847DC6" w14:textId="77777777" w:rsidR="00791061" w:rsidRPr="00791061" w:rsidRDefault="00791061" w:rsidP="00791061"/>
    <w:p w14:paraId="6ED9E82C" w14:textId="77777777" w:rsidR="00125D4F" w:rsidRDefault="005016B7" w:rsidP="00125D4F">
      <w:pPr>
        <w:pStyle w:val="2"/>
      </w:pPr>
      <w:bookmarkStart w:id="6" w:name="_Toc147596837"/>
      <w:r>
        <w:t>Видение проекта</w:t>
      </w:r>
      <w:bookmarkEnd w:id="6"/>
    </w:p>
    <w:p w14:paraId="38ACD89F" w14:textId="77777777" w:rsidR="000A4B9B" w:rsidRPr="001B38B2" w:rsidRDefault="005357D9" w:rsidP="000A4B9B">
      <w:r w:rsidRPr="005357D9">
        <w:t>Система «NewFastPizza» представляет собой удобно</w:t>
      </w:r>
      <w:r w:rsidR="005A15F7">
        <w:t xml:space="preserve">й веб-сайт и </w:t>
      </w:r>
      <w:r w:rsidRPr="005357D9">
        <w:t>приложение для заказа и доставки пиццы, которое позволяет клиентам заказывать пиццу на дом, а водителям — эффективно управлять заказами и маршрутами, учитывая трафик, с целью быстрой и качественной доставки.</w:t>
      </w:r>
    </w:p>
    <w:p w14:paraId="59FF1052" w14:textId="77777777" w:rsidR="00125D4F" w:rsidRPr="001B38B2" w:rsidRDefault="005016B7" w:rsidP="00125D4F">
      <w:pPr>
        <w:pStyle w:val="2"/>
        <w:rPr>
          <w:lang w:val="en-US"/>
        </w:rPr>
      </w:pPr>
      <w:bookmarkStart w:id="7" w:name="_Toc147596838"/>
      <w:r>
        <w:t>Анализ</w:t>
      </w:r>
      <w:r w:rsidRPr="001B38B2">
        <w:rPr>
          <w:lang w:val="en-US"/>
        </w:rPr>
        <w:t xml:space="preserve"> </w:t>
      </w:r>
      <w:r>
        <w:t>выгод</w:t>
      </w:r>
      <w:bookmarkEnd w:id="7"/>
    </w:p>
    <w:p w14:paraId="2921FB59" w14:textId="77777777" w:rsidR="00CC2EAB" w:rsidRPr="00CC2EAB" w:rsidRDefault="00CC2EAB" w:rsidP="00CC2EAB">
      <w:pPr>
        <w:rPr>
          <w:b/>
          <w:bCs/>
        </w:rPr>
      </w:pPr>
      <w:r w:rsidRPr="00CC2EAB">
        <w:rPr>
          <w:b/>
          <w:bCs/>
        </w:rPr>
        <w:t>Клиенты</w:t>
      </w:r>
    </w:p>
    <w:p w14:paraId="17B44BD8" w14:textId="77777777" w:rsidR="00CC2EAB" w:rsidRPr="00CC2EAB" w:rsidRDefault="00CC2EAB" w:rsidP="00CC2EAB">
      <w:pPr>
        <w:numPr>
          <w:ilvl w:val="0"/>
          <w:numId w:val="24"/>
        </w:numPr>
      </w:pPr>
      <w:r w:rsidRPr="00CC2EAB">
        <w:t>Удобство онлайн-заказа: Сайт для клиентов позволяет быстро и удобно оформить заказ пиццы с доставкой на дом, обеспечивая доступность сервиса в любое время и из любого места. Пользователь может выбрать пиццу, указать адрес или GPS-координаты, а также видеть доступные варианты и сроки доставки.</w:t>
      </w:r>
    </w:p>
    <w:p w14:paraId="7ACE4E05" w14:textId="77777777" w:rsidR="00CC2EAB" w:rsidRPr="00CC2EAB" w:rsidRDefault="00CC2EAB" w:rsidP="00CC2EAB">
      <w:pPr>
        <w:numPr>
          <w:ilvl w:val="0"/>
          <w:numId w:val="24"/>
        </w:numPr>
      </w:pPr>
      <w:r w:rsidRPr="00CC2EAB">
        <w:t>Прозрачность процесса: Сайт предоставляет возможность отслеживания заказа в режиме реального времени, что позволяет клиентам видеть, на каком этапе находится их заказ и рассчитывать время получения, что повышает доверие и удовлетворенность.</w:t>
      </w:r>
    </w:p>
    <w:p w14:paraId="57940AA1" w14:textId="77777777" w:rsidR="00CC2EAB" w:rsidRPr="00CC2EAB" w:rsidRDefault="00CC2EAB" w:rsidP="00CC2EAB">
      <w:pPr>
        <w:numPr>
          <w:ilvl w:val="0"/>
          <w:numId w:val="24"/>
        </w:numPr>
      </w:pPr>
      <w:r w:rsidRPr="00CC2EAB">
        <w:t>Скорость и точность доставки: Сайт интегрирован с картой дорог и пробок, что позволяет водителям выбирать оптимальные маршруты. В результате клиенты получают заказы быстрее, с минимальным риском опоздания из-за дорожной ситуации.</w:t>
      </w:r>
    </w:p>
    <w:p w14:paraId="6568A338" w14:textId="77777777" w:rsidR="00CC2EAB" w:rsidRPr="00CC2EAB" w:rsidRDefault="00CC2EAB" w:rsidP="00CC2EAB">
      <w:pPr>
        <w:numPr>
          <w:ilvl w:val="0"/>
          <w:numId w:val="24"/>
        </w:numPr>
      </w:pPr>
      <w:r w:rsidRPr="00CC2EAB">
        <w:t>Интерактивное взаимодействие: Возможность оценки, обратной связи и выбора дополнительных опций на сайте позволяет клиентам полностью адаптировать свой заказ под личные предпочтения.</w:t>
      </w:r>
    </w:p>
    <w:p w14:paraId="7A4A8849" w14:textId="77777777" w:rsidR="00CC2EAB" w:rsidRPr="00CC2EAB" w:rsidRDefault="00CC2EAB" w:rsidP="00CC2EAB">
      <w:pPr>
        <w:rPr>
          <w:b/>
          <w:bCs/>
        </w:rPr>
      </w:pPr>
      <w:r w:rsidRPr="00CC2EAB">
        <w:rPr>
          <w:b/>
          <w:bCs/>
        </w:rPr>
        <w:t>Водители</w:t>
      </w:r>
    </w:p>
    <w:p w14:paraId="185B5CC5" w14:textId="77777777" w:rsidR="00CC2EAB" w:rsidRPr="00CC2EAB" w:rsidRDefault="00CC2EAB" w:rsidP="00CC2EAB">
      <w:pPr>
        <w:numPr>
          <w:ilvl w:val="0"/>
          <w:numId w:val="25"/>
        </w:numPr>
      </w:pPr>
      <w:r w:rsidRPr="00CC2EAB">
        <w:lastRenderedPageBreak/>
        <w:t>Удобство работы с заказами через мобильное приложение: Приложение для водителей предоставляет удобный интерфейс для регистрации и обновления статуса ("везу пиццу", "свободен", "нахожусь в филиале"). Водители могут просматривать доступные заказы, выбирать те, которые лучше подходят по местоположению или срокам, и эффективно планировать рабочий график.</w:t>
      </w:r>
    </w:p>
    <w:p w14:paraId="0402BBF9" w14:textId="77777777" w:rsidR="00CC2EAB" w:rsidRPr="00CC2EAB" w:rsidRDefault="00CC2EAB" w:rsidP="00CC2EAB">
      <w:pPr>
        <w:numPr>
          <w:ilvl w:val="0"/>
          <w:numId w:val="25"/>
        </w:numPr>
      </w:pPr>
      <w:r w:rsidRPr="00CC2EAB">
        <w:t>Оптимизация маршрутов в режиме реального времени: Приложение предлагает маршруты с учетом дорожной ситуации, снижая затраты на топливо и сокращая время доставки. Это обеспечивает более высокую продуктивность и позволяет водителям выполнять больше заказов.</w:t>
      </w:r>
    </w:p>
    <w:p w14:paraId="77F20117" w14:textId="77777777" w:rsidR="00CC2EAB" w:rsidRPr="00CC2EAB" w:rsidRDefault="00CC2EAB" w:rsidP="00CC2EAB">
      <w:pPr>
        <w:numPr>
          <w:ilvl w:val="0"/>
          <w:numId w:val="25"/>
        </w:numPr>
      </w:pPr>
      <w:r w:rsidRPr="00CC2EAB">
        <w:t>Гибкость и автономия: Возможность выбора заказов в мобильном приложении позволяет водителям учитывать собственные предпочтения и оперативно реагировать на изменения, что уменьшает нагрузку и повышает комфорт работы.</w:t>
      </w:r>
    </w:p>
    <w:p w14:paraId="1A20D40E" w14:textId="77777777" w:rsidR="00CC2EAB" w:rsidRPr="00CC2EAB" w:rsidRDefault="00CC2EAB" w:rsidP="00CC2EAB">
      <w:pPr>
        <w:numPr>
          <w:ilvl w:val="0"/>
          <w:numId w:val="25"/>
        </w:numPr>
      </w:pPr>
      <w:r w:rsidRPr="00CC2EAB">
        <w:t>Поддержка безопасности: Постоянное обновление информации о дорогах и пробках в приложении помогает водителям избегать аварийных ситуаций, снижая риски, связанные с доставкой в условиях интенсивного трафика.</w:t>
      </w:r>
    </w:p>
    <w:p w14:paraId="7873EAEF" w14:textId="77777777" w:rsidR="00CC2EAB" w:rsidRPr="00CC2EAB" w:rsidRDefault="00CC2EAB" w:rsidP="00CC2EAB">
      <w:pPr>
        <w:rPr>
          <w:b/>
          <w:bCs/>
        </w:rPr>
      </w:pPr>
      <w:r w:rsidRPr="00CC2EAB">
        <w:rPr>
          <w:b/>
          <w:bCs/>
        </w:rPr>
        <w:t>Компания</w:t>
      </w:r>
    </w:p>
    <w:p w14:paraId="1208C877" w14:textId="77777777" w:rsidR="00CC2EAB" w:rsidRPr="00CC2EAB" w:rsidRDefault="00CC2EAB" w:rsidP="00CC2EAB">
      <w:pPr>
        <w:numPr>
          <w:ilvl w:val="0"/>
          <w:numId w:val="26"/>
        </w:numPr>
      </w:pPr>
      <w:r w:rsidRPr="00CC2EAB">
        <w:t>Эффективное управление процессом доставки: Сайт для клиентов и приложение для водителей позволяют компании автоматически распределять заказы, отслеживать их исполнение и анализировать эффективность доставки. Это упрощает управление логистикой и снижает административные затраты.</w:t>
      </w:r>
    </w:p>
    <w:p w14:paraId="75FF3799" w14:textId="77777777" w:rsidR="00CC2EAB" w:rsidRPr="00CC2EAB" w:rsidRDefault="00CC2EAB" w:rsidP="00CC2EAB">
      <w:pPr>
        <w:numPr>
          <w:ilvl w:val="0"/>
          <w:numId w:val="26"/>
        </w:numPr>
      </w:pPr>
      <w:r w:rsidRPr="00CC2EAB">
        <w:t>Аналитика и прогнозирование: Система сбора данных с сайта и приложения предоставляет компании ценную информацию о предпочтениях клиентов, скорости доставки и загрузке водителей, что можно использовать для улучшения сервиса и оптимизации процесса доставки.</w:t>
      </w:r>
    </w:p>
    <w:p w14:paraId="5B04D587" w14:textId="77777777" w:rsidR="00CC2EAB" w:rsidRPr="00CC2EAB" w:rsidRDefault="00CC2EAB" w:rsidP="00CC2EAB">
      <w:pPr>
        <w:numPr>
          <w:ilvl w:val="0"/>
          <w:numId w:val="26"/>
        </w:numPr>
      </w:pPr>
      <w:r w:rsidRPr="00CC2EAB">
        <w:t>Повышение лояльности и удовлетворенности клиентов: Благодаря быстрому отклику на запросы клиентов и удобству взаимодействия через сайт, компания может увеличить свою базу постоянных клиентов, укрепив позицию на рынке.</w:t>
      </w:r>
    </w:p>
    <w:p w14:paraId="63807A13" w14:textId="77777777" w:rsidR="00CC2EAB" w:rsidRPr="00CC2EAB" w:rsidRDefault="00CC2EAB" w:rsidP="00CC2EAB">
      <w:pPr>
        <w:numPr>
          <w:ilvl w:val="0"/>
          <w:numId w:val="26"/>
        </w:numPr>
        <w:rPr>
          <w:b/>
          <w:bCs/>
        </w:rPr>
      </w:pPr>
      <w:r w:rsidRPr="00CC2EAB">
        <w:t>Рост доходов и расширение рыночной доли: Оптимизированная система доставки и улучшенный клиентский сервис позволяют компании привлекать новых клиентов, увеличить оборот и занять более уверенную позицию на рынке услуг доставки пиццы</w:t>
      </w:r>
      <w:r w:rsidRPr="00CC2EAB">
        <w:rPr>
          <w:b/>
          <w:bCs/>
        </w:rPr>
        <w:t>.</w:t>
      </w:r>
    </w:p>
    <w:p w14:paraId="52D82988" w14:textId="77777777" w:rsidR="004F6B9A" w:rsidRPr="004F6B9A" w:rsidRDefault="004F6B9A" w:rsidP="00CC2EAB"/>
    <w:p w14:paraId="49BE1F32" w14:textId="77777777" w:rsidR="00791061" w:rsidRPr="003F0CA6" w:rsidRDefault="00791061" w:rsidP="00791061"/>
    <w:p w14:paraId="1DBFA45F" w14:textId="77777777" w:rsidR="00125D4F" w:rsidRDefault="005016B7" w:rsidP="00125D4F">
      <w:pPr>
        <w:pStyle w:val="1"/>
      </w:pPr>
      <w:bookmarkStart w:id="8" w:name="_Toc147596839"/>
      <w:r>
        <w:t>Концепция</w:t>
      </w:r>
      <w:r w:rsidRPr="001B38B2">
        <w:rPr>
          <w:lang w:val="en-US"/>
        </w:rPr>
        <w:t xml:space="preserve"> </w:t>
      </w:r>
      <w:r>
        <w:t>решения</w:t>
      </w:r>
      <w:bookmarkEnd w:id="8"/>
    </w:p>
    <w:p w14:paraId="5C1196DE" w14:textId="77777777" w:rsidR="006B2E86" w:rsidRDefault="005016B7" w:rsidP="00125D4F">
      <w:pPr>
        <w:pStyle w:val="2"/>
      </w:pPr>
      <w:bookmarkStart w:id="9" w:name="_Toc147596840"/>
      <w:r>
        <w:t>Цели</w:t>
      </w:r>
      <w:r w:rsidR="006B2E86">
        <w:t xml:space="preserve"> и </w:t>
      </w:r>
      <w:r>
        <w:t>Задачи</w:t>
      </w:r>
      <w:bookmarkEnd w:id="9"/>
    </w:p>
    <w:p w14:paraId="29D5B1FE" w14:textId="77777777" w:rsidR="009B67BD" w:rsidRPr="009B67BD" w:rsidRDefault="009B67BD" w:rsidP="009B67BD">
      <w:pPr>
        <w:rPr>
          <w:b/>
          <w:bCs/>
        </w:rPr>
      </w:pPr>
      <w:r w:rsidRPr="009B67BD">
        <w:rPr>
          <w:b/>
          <w:bCs/>
        </w:rPr>
        <w:t xml:space="preserve">Цель 1: </w:t>
      </w:r>
      <w:r w:rsidRPr="009B67BD">
        <w:t>Обеспечить удобный и быстрый способ заказа пиццы для клиентов через веб-сайт</w:t>
      </w:r>
    </w:p>
    <w:p w14:paraId="061A33F8" w14:textId="77777777" w:rsidR="009B67BD" w:rsidRPr="009B67BD" w:rsidRDefault="009B67BD" w:rsidP="009B67BD">
      <w:pPr>
        <w:numPr>
          <w:ilvl w:val="0"/>
          <w:numId w:val="27"/>
        </w:numPr>
      </w:pPr>
      <w:r w:rsidRPr="009B67BD">
        <w:rPr>
          <w:b/>
          <w:bCs/>
        </w:rPr>
        <w:t>Задача 1.1</w:t>
      </w:r>
      <w:r w:rsidRPr="009B67BD">
        <w:t>: Разработать интерфейс веб-сайта, позволяющий клиентам выбирать пиццу, указывать адрес доставки или координаты, и оформлять заказ.</w:t>
      </w:r>
    </w:p>
    <w:p w14:paraId="36486AA4" w14:textId="77777777" w:rsidR="009B67BD" w:rsidRPr="009B67BD" w:rsidRDefault="009B67BD" w:rsidP="009B67BD">
      <w:pPr>
        <w:numPr>
          <w:ilvl w:val="0"/>
          <w:numId w:val="27"/>
        </w:numPr>
      </w:pPr>
      <w:r w:rsidRPr="009B67BD">
        <w:rPr>
          <w:b/>
          <w:bCs/>
        </w:rPr>
        <w:lastRenderedPageBreak/>
        <w:t>Задача 1.2</w:t>
      </w:r>
      <w:r w:rsidRPr="009B67BD">
        <w:t>: Внедрить возможность отслеживания статуса заказа на сайте, чтобы клиенты могли видеть этапы выполнения.</w:t>
      </w:r>
    </w:p>
    <w:p w14:paraId="132FDC3D" w14:textId="77777777" w:rsidR="009B67BD" w:rsidRDefault="009B67BD" w:rsidP="009B67BD">
      <w:pPr>
        <w:numPr>
          <w:ilvl w:val="0"/>
          <w:numId w:val="27"/>
        </w:numPr>
      </w:pPr>
      <w:r w:rsidRPr="009B67BD">
        <w:rPr>
          <w:b/>
          <w:bCs/>
        </w:rPr>
        <w:t>Задача 1.3</w:t>
      </w:r>
      <w:r w:rsidRPr="009B67BD">
        <w:t>: Обеспечить интеграцию с картой дорог и пробок, чтобы пользователи могли видеть примерное время доставки, учитывая дорожную ситуацию.</w:t>
      </w:r>
    </w:p>
    <w:p w14:paraId="2E20CEA7" w14:textId="77777777" w:rsidR="005039C5" w:rsidRPr="009B67BD" w:rsidRDefault="005039C5" w:rsidP="009B67BD">
      <w:pPr>
        <w:numPr>
          <w:ilvl w:val="0"/>
          <w:numId w:val="27"/>
        </w:numPr>
      </w:pPr>
      <w:r w:rsidRPr="005039C5">
        <w:rPr>
          <w:b/>
          <w:bCs/>
        </w:rPr>
        <w:t>Задача 1.4</w:t>
      </w:r>
      <w:r w:rsidRPr="005039C5">
        <w:t>: Реализовать функцию повторного заказа, позволяющую клиентам быстро оформить заказ, используя данные предыдущих заказов.</w:t>
      </w:r>
    </w:p>
    <w:p w14:paraId="3BA4A2E0" w14:textId="77777777" w:rsidR="009B67BD" w:rsidRPr="009B67BD" w:rsidRDefault="009B67BD" w:rsidP="009B67BD">
      <w:pPr>
        <w:rPr>
          <w:b/>
          <w:bCs/>
        </w:rPr>
      </w:pPr>
      <w:r w:rsidRPr="009B67BD">
        <w:rPr>
          <w:b/>
          <w:bCs/>
        </w:rPr>
        <w:t xml:space="preserve">Цель 2: </w:t>
      </w:r>
      <w:r w:rsidRPr="009B67BD">
        <w:t>Создать мобильное приложение для водителей с возможностью выбора и выполнения заказов</w:t>
      </w:r>
    </w:p>
    <w:p w14:paraId="36094CC8" w14:textId="77777777" w:rsidR="009B67BD" w:rsidRPr="009B67BD" w:rsidRDefault="009B67BD" w:rsidP="009B67BD">
      <w:pPr>
        <w:numPr>
          <w:ilvl w:val="0"/>
          <w:numId w:val="28"/>
        </w:numPr>
      </w:pPr>
      <w:r w:rsidRPr="009B67BD">
        <w:rPr>
          <w:b/>
          <w:bCs/>
        </w:rPr>
        <w:t>Задача 2.1</w:t>
      </w:r>
      <w:r w:rsidRPr="009B67BD">
        <w:t>: Разработать функционал для регистрации и обновления статуса водителя (свободен, везу пиццу, нахожусь в филиале).</w:t>
      </w:r>
    </w:p>
    <w:p w14:paraId="1DD37398" w14:textId="77777777" w:rsidR="009B67BD" w:rsidRPr="009B67BD" w:rsidRDefault="009B67BD" w:rsidP="009B67BD">
      <w:pPr>
        <w:numPr>
          <w:ilvl w:val="0"/>
          <w:numId w:val="28"/>
        </w:numPr>
      </w:pPr>
      <w:r w:rsidRPr="009B67BD">
        <w:rPr>
          <w:b/>
          <w:bCs/>
        </w:rPr>
        <w:t>Задача 2.2</w:t>
      </w:r>
      <w:r w:rsidRPr="009B67BD">
        <w:t>: Внедрить систему выбора заказов, чтобы водитель мог выбирать наиболее подходящие заказы, учитывая расстояние и загруженность.</w:t>
      </w:r>
    </w:p>
    <w:p w14:paraId="54064703" w14:textId="77777777" w:rsidR="009B67BD" w:rsidRPr="009B67BD" w:rsidRDefault="009B67BD" w:rsidP="009B67BD">
      <w:pPr>
        <w:numPr>
          <w:ilvl w:val="0"/>
          <w:numId w:val="28"/>
        </w:numPr>
      </w:pPr>
      <w:r w:rsidRPr="009B67BD">
        <w:rPr>
          <w:b/>
          <w:bCs/>
        </w:rPr>
        <w:t>Задача 2.3</w:t>
      </w:r>
      <w:r w:rsidRPr="009B67BD">
        <w:t>: Интегрировать карту дорог с пробками для оптимизации маршрутов, что поможет водителям минимизировать время в пути и затраты на топливо.</w:t>
      </w:r>
    </w:p>
    <w:p w14:paraId="0FDF3228" w14:textId="77777777" w:rsidR="009B67BD" w:rsidRPr="009B67BD" w:rsidRDefault="009B67BD" w:rsidP="009B67BD">
      <w:pPr>
        <w:rPr>
          <w:b/>
          <w:bCs/>
        </w:rPr>
      </w:pPr>
      <w:r w:rsidRPr="009B67BD">
        <w:rPr>
          <w:b/>
          <w:bCs/>
        </w:rPr>
        <w:t xml:space="preserve">Цель 3: </w:t>
      </w:r>
      <w:r w:rsidRPr="009B67BD">
        <w:t>Оптимизировать управление заказами и процесс доставки для компании</w:t>
      </w:r>
    </w:p>
    <w:p w14:paraId="0093E9DF" w14:textId="77777777" w:rsidR="009B67BD" w:rsidRPr="009B67BD" w:rsidRDefault="009B67BD" w:rsidP="009B67BD">
      <w:pPr>
        <w:numPr>
          <w:ilvl w:val="0"/>
          <w:numId w:val="29"/>
        </w:numPr>
      </w:pPr>
      <w:r w:rsidRPr="009B67BD">
        <w:rPr>
          <w:b/>
          <w:bCs/>
        </w:rPr>
        <w:t>Задача 3.</w:t>
      </w:r>
      <w:r w:rsidR="00F015D2">
        <w:rPr>
          <w:b/>
          <w:bCs/>
        </w:rPr>
        <w:t>1</w:t>
      </w:r>
      <w:r w:rsidRPr="009B67BD">
        <w:t>: Разработать аналитический модуль для сбора данных по заказам, времени доставки, отзывам клиентов, что позволит компании лучше анализировать эффективность работы и принимать решения.</w:t>
      </w:r>
    </w:p>
    <w:p w14:paraId="457FD279" w14:textId="77777777" w:rsidR="009B67BD" w:rsidRPr="009B67BD" w:rsidRDefault="009B67BD" w:rsidP="009B67BD">
      <w:pPr>
        <w:rPr>
          <w:b/>
          <w:bCs/>
        </w:rPr>
      </w:pPr>
      <w:r w:rsidRPr="009B67BD">
        <w:rPr>
          <w:b/>
          <w:bCs/>
        </w:rPr>
        <w:t xml:space="preserve">Цель 4: </w:t>
      </w:r>
      <w:r w:rsidRPr="009B67BD">
        <w:t>Повысить качество обслуживания и удовлетворенность клиентов</w:t>
      </w:r>
    </w:p>
    <w:p w14:paraId="53BA4A38" w14:textId="77777777" w:rsidR="009B67BD" w:rsidRPr="009B67BD" w:rsidRDefault="009B67BD" w:rsidP="009B67BD">
      <w:pPr>
        <w:numPr>
          <w:ilvl w:val="0"/>
          <w:numId w:val="30"/>
        </w:numPr>
      </w:pPr>
      <w:r w:rsidRPr="009B67BD">
        <w:rPr>
          <w:b/>
          <w:bCs/>
        </w:rPr>
        <w:t>Задача 4.1</w:t>
      </w:r>
      <w:r w:rsidRPr="009B67BD">
        <w:t>: Внедрить обратную связь на сайте, чтобы клиенты могли оставлять отзывы и оценки по доставке и качеству пиццы.</w:t>
      </w:r>
    </w:p>
    <w:p w14:paraId="2CBE189E" w14:textId="77777777" w:rsidR="009B67BD" w:rsidRPr="009B67BD" w:rsidRDefault="009B67BD" w:rsidP="009B67BD">
      <w:pPr>
        <w:numPr>
          <w:ilvl w:val="0"/>
          <w:numId w:val="30"/>
        </w:numPr>
      </w:pPr>
      <w:r w:rsidRPr="009B67BD">
        <w:rPr>
          <w:b/>
          <w:bCs/>
        </w:rPr>
        <w:t>Задача 4.</w:t>
      </w:r>
      <w:r w:rsidR="008520BD">
        <w:rPr>
          <w:b/>
          <w:bCs/>
        </w:rPr>
        <w:t>2</w:t>
      </w:r>
      <w:r w:rsidRPr="009B67BD">
        <w:t>: Внедрить персонализированные рекомендации для постоянных клиентов, что повысит их лояльность и будет стимулировать повторные заказы.</w:t>
      </w:r>
    </w:p>
    <w:p w14:paraId="13C329D0" w14:textId="77777777" w:rsidR="000E0ABA" w:rsidRDefault="000E0ABA" w:rsidP="006B2E86"/>
    <w:p w14:paraId="4127BDD2" w14:textId="77777777" w:rsidR="00125D4F" w:rsidRPr="005C1024" w:rsidRDefault="005016B7" w:rsidP="00125D4F">
      <w:pPr>
        <w:pStyle w:val="2"/>
        <w:rPr>
          <w:lang w:val="en-US"/>
        </w:rPr>
      </w:pPr>
      <w:bookmarkStart w:id="10" w:name="_Toc147596841"/>
      <w:r>
        <w:t>Предположения</w:t>
      </w:r>
      <w:r w:rsidR="006B2E86">
        <w:t xml:space="preserve"> и</w:t>
      </w:r>
      <w:r w:rsidRPr="005016B7">
        <w:rPr>
          <w:lang w:val="en-US"/>
        </w:rPr>
        <w:t xml:space="preserve"> </w:t>
      </w:r>
      <w:r>
        <w:t>Ограничения</w:t>
      </w:r>
      <w:bookmarkEnd w:id="10"/>
    </w:p>
    <w:p w14:paraId="2CA9F00A" w14:textId="77777777" w:rsidR="00ED2014" w:rsidRPr="00022E2D" w:rsidRDefault="00ED2014" w:rsidP="00ED2014">
      <w:pPr>
        <w:rPr>
          <w:b/>
          <w:bCs/>
          <w:lang w:val="en-US"/>
        </w:rPr>
      </w:pPr>
      <w:r w:rsidRPr="00ED2014">
        <w:rPr>
          <w:b/>
          <w:bCs/>
        </w:rPr>
        <w:t>Предположения</w:t>
      </w:r>
      <w:r w:rsidR="00022E2D">
        <w:rPr>
          <w:b/>
          <w:bCs/>
          <w:lang w:val="en-US"/>
        </w:rPr>
        <w:t>:</w:t>
      </w:r>
    </w:p>
    <w:p w14:paraId="0E6A85CE" w14:textId="77777777" w:rsidR="00ED2014" w:rsidRPr="00ED2014" w:rsidRDefault="00ED2014" w:rsidP="00ED2014">
      <w:pPr>
        <w:numPr>
          <w:ilvl w:val="0"/>
          <w:numId w:val="31"/>
        </w:numPr>
      </w:pPr>
      <w:r w:rsidRPr="00ED2014">
        <w:rPr>
          <w:b/>
          <w:bCs/>
        </w:rPr>
        <w:t>Доступ к данным карт и дорожной ситуации</w:t>
      </w:r>
      <w:r w:rsidRPr="00ED2014">
        <w:t>: Предполагается, что у компании есть доступ к сервисам картографических данных и дорожной обстановки, что позволит реализовать функции маршрутизации и прогнозирования времени доставки как на сайте, так и в приложении.</w:t>
      </w:r>
    </w:p>
    <w:p w14:paraId="279BDEF8" w14:textId="77777777" w:rsidR="00ED2014" w:rsidRPr="00ED2014" w:rsidRDefault="00ED2014" w:rsidP="00ED2014">
      <w:pPr>
        <w:numPr>
          <w:ilvl w:val="0"/>
          <w:numId w:val="31"/>
        </w:numPr>
      </w:pPr>
      <w:r w:rsidRPr="00ED2014">
        <w:rPr>
          <w:b/>
          <w:bCs/>
        </w:rPr>
        <w:t>Доступ клиентов к интернету и устройствам</w:t>
      </w:r>
      <w:r w:rsidRPr="00ED2014">
        <w:t>: Предполагается, что клиенты будут оформлять заказы через веб-сайт на устройствах с постоянным доступом к интернету, что позволит корректно работать всем функциональным элементам сайта.</w:t>
      </w:r>
    </w:p>
    <w:p w14:paraId="21C58D3D" w14:textId="77777777" w:rsidR="00ED2014" w:rsidRPr="00ED2014" w:rsidRDefault="00ED2014" w:rsidP="00ED2014">
      <w:pPr>
        <w:numPr>
          <w:ilvl w:val="0"/>
          <w:numId w:val="31"/>
        </w:numPr>
      </w:pPr>
      <w:r w:rsidRPr="00ED2014">
        <w:rPr>
          <w:b/>
          <w:bCs/>
        </w:rPr>
        <w:t>Регулярное обновление местоположения водителей</w:t>
      </w:r>
      <w:r w:rsidRPr="00ED2014">
        <w:t>: Водители будут использовать мобильное приложение с активным GPS и регулярно обновлять своё местоположение, что обеспечит актуальность данных для отслеживания заказов и распределения маршрутов.</w:t>
      </w:r>
    </w:p>
    <w:p w14:paraId="32C81907" w14:textId="77777777" w:rsidR="00ED2014" w:rsidRPr="00ED2014" w:rsidRDefault="00ED2014" w:rsidP="00ED2014">
      <w:pPr>
        <w:numPr>
          <w:ilvl w:val="0"/>
          <w:numId w:val="31"/>
        </w:numPr>
      </w:pPr>
      <w:r w:rsidRPr="00ED2014">
        <w:rPr>
          <w:b/>
          <w:bCs/>
        </w:rPr>
        <w:t>Стабильная работа системы</w:t>
      </w:r>
      <w:r w:rsidRPr="00ED2014">
        <w:t xml:space="preserve">: Предполагается наличие стабильного серверного окружения для бесперебойной работы сайта и приложения, с возможностью </w:t>
      </w:r>
      <w:r w:rsidRPr="00ED2014">
        <w:lastRenderedPageBreak/>
        <w:t>масштабирования при повышении нагрузки (например, во время пиковых часов заказов).</w:t>
      </w:r>
    </w:p>
    <w:p w14:paraId="41750067" w14:textId="77777777" w:rsidR="00ED2014" w:rsidRPr="00ED2014" w:rsidRDefault="00ED2014" w:rsidP="00ED2014">
      <w:pPr>
        <w:rPr>
          <w:b/>
          <w:bCs/>
          <w:lang w:val="en-US"/>
        </w:rPr>
      </w:pPr>
      <w:r w:rsidRPr="00ED2014">
        <w:rPr>
          <w:b/>
          <w:bCs/>
        </w:rPr>
        <w:t>Ограничения</w:t>
      </w:r>
      <w:r w:rsidR="00022E2D">
        <w:rPr>
          <w:b/>
          <w:bCs/>
          <w:lang w:val="en-US"/>
        </w:rPr>
        <w:t>:</w:t>
      </w:r>
    </w:p>
    <w:p w14:paraId="409D479C" w14:textId="77777777" w:rsidR="00ED2014" w:rsidRPr="00ED2014" w:rsidRDefault="00ED2014" w:rsidP="00ED2014">
      <w:pPr>
        <w:numPr>
          <w:ilvl w:val="0"/>
          <w:numId w:val="32"/>
        </w:numPr>
      </w:pPr>
      <w:r w:rsidRPr="00ED2014">
        <w:rPr>
          <w:b/>
          <w:bCs/>
        </w:rPr>
        <w:t>Ограничение по времени доставки</w:t>
      </w:r>
      <w:r w:rsidRPr="00ED2014">
        <w:t>: Необходимо реализовать возможность доставки в пределах города и учесть, что время доставки может варьироваться в зависимости от текущей загруженности дорог.</w:t>
      </w:r>
    </w:p>
    <w:p w14:paraId="6CD0FD7E" w14:textId="77777777" w:rsidR="00ED2014" w:rsidRPr="00ED2014" w:rsidRDefault="00ED2014" w:rsidP="00ED2014">
      <w:pPr>
        <w:numPr>
          <w:ilvl w:val="0"/>
          <w:numId w:val="32"/>
        </w:numPr>
      </w:pPr>
      <w:r w:rsidRPr="00ED2014">
        <w:rPr>
          <w:b/>
          <w:bCs/>
        </w:rPr>
        <w:t>Поддержка только определённых платформ</w:t>
      </w:r>
      <w:r w:rsidRPr="00ED2014">
        <w:t xml:space="preserve">: На начальном этапе система будет разработана для </w:t>
      </w:r>
      <w:r w:rsidR="00CC462D">
        <w:rPr>
          <w:lang w:val="en-US"/>
        </w:rPr>
        <w:t>i</w:t>
      </w:r>
      <w:r w:rsidR="00805846">
        <w:rPr>
          <w:lang w:val="en-US"/>
        </w:rPr>
        <w:t>OS</w:t>
      </w:r>
      <w:r w:rsidRPr="00ED2014">
        <w:t xml:space="preserve"> и Android-приложения для водителей, без поддержки других операционных систем, что ограничивает круг потенциальных пользователей среди водителей.</w:t>
      </w:r>
    </w:p>
    <w:p w14:paraId="2899B21A" w14:textId="77777777" w:rsidR="00E15605" w:rsidRPr="00E15605" w:rsidRDefault="00E15605" w:rsidP="00791061"/>
    <w:p w14:paraId="2B525581" w14:textId="77777777" w:rsidR="00125D4F" w:rsidRDefault="005016B7" w:rsidP="00125D4F">
      <w:pPr>
        <w:pStyle w:val="2"/>
      </w:pPr>
      <w:bookmarkStart w:id="11" w:name="_Toc147596842"/>
      <w:r>
        <w:t>Анализ использования</w:t>
      </w:r>
      <w:bookmarkEnd w:id="11"/>
    </w:p>
    <w:p w14:paraId="10A70956" w14:textId="77777777" w:rsidR="00125D4F" w:rsidRDefault="00791061" w:rsidP="00125D4F">
      <w:pPr>
        <w:pStyle w:val="3"/>
      </w:pPr>
      <w:bookmarkStart w:id="12" w:name="_Toc147596843"/>
      <w:r>
        <w:t>Пользователи</w:t>
      </w:r>
      <w:bookmarkEnd w:id="12"/>
    </w:p>
    <w:p w14:paraId="731DE90D" w14:textId="77777777" w:rsidR="00645485" w:rsidRPr="00645485" w:rsidRDefault="00645485" w:rsidP="00645485">
      <w:r w:rsidRPr="00645485">
        <w:t>Для разработки системы определены две основные группы пользователей:</w:t>
      </w:r>
    </w:p>
    <w:p w14:paraId="5D829C7E" w14:textId="77777777" w:rsidR="00645485" w:rsidRPr="00645485" w:rsidRDefault="00645485" w:rsidP="00645485">
      <w:pPr>
        <w:numPr>
          <w:ilvl w:val="0"/>
          <w:numId w:val="33"/>
        </w:numPr>
      </w:pPr>
      <w:r w:rsidRPr="00645485">
        <w:rPr>
          <w:b/>
          <w:bCs/>
        </w:rPr>
        <w:t>Клиенты</w:t>
      </w:r>
      <w:r w:rsidRPr="00645485">
        <w:t>:</w:t>
      </w:r>
    </w:p>
    <w:p w14:paraId="76BA88E1" w14:textId="77777777" w:rsidR="00645485" w:rsidRPr="00645485" w:rsidRDefault="00645485" w:rsidP="00645485">
      <w:pPr>
        <w:numPr>
          <w:ilvl w:val="1"/>
          <w:numId w:val="33"/>
        </w:numPr>
      </w:pPr>
      <w:r w:rsidRPr="00645485">
        <w:t>Основные пользователи веб-сайта, через который они могут выбирать пиццу, указывать место доставки, оформлять и отслеживать заказы.</w:t>
      </w:r>
    </w:p>
    <w:p w14:paraId="6D220A49" w14:textId="77777777" w:rsidR="00645485" w:rsidRPr="00645485" w:rsidRDefault="00645485" w:rsidP="00645485">
      <w:pPr>
        <w:numPr>
          <w:ilvl w:val="1"/>
          <w:numId w:val="33"/>
        </w:numPr>
      </w:pPr>
      <w:r w:rsidRPr="00645485">
        <w:t>Используют функцию повторного заказа и могут оставлять отзывы и оценки по завершении доставки.</w:t>
      </w:r>
    </w:p>
    <w:p w14:paraId="4DF177BF" w14:textId="77777777" w:rsidR="00645485" w:rsidRPr="00645485" w:rsidRDefault="00645485" w:rsidP="00645485">
      <w:pPr>
        <w:numPr>
          <w:ilvl w:val="0"/>
          <w:numId w:val="33"/>
        </w:numPr>
      </w:pPr>
      <w:r w:rsidRPr="00645485">
        <w:rPr>
          <w:b/>
          <w:bCs/>
        </w:rPr>
        <w:t>Водители</w:t>
      </w:r>
      <w:r w:rsidRPr="00645485">
        <w:t>:</w:t>
      </w:r>
    </w:p>
    <w:p w14:paraId="438BC383" w14:textId="77777777" w:rsidR="00F94D2A" w:rsidRDefault="00645485" w:rsidP="00F94D2A">
      <w:pPr>
        <w:numPr>
          <w:ilvl w:val="1"/>
          <w:numId w:val="33"/>
        </w:numPr>
      </w:pPr>
      <w:r w:rsidRPr="00645485">
        <w:t>Пользователи мобильного приложения (доступного на iOS и Android), через которое они выбирают заказы, обновляют свой статус (свободен, везу пиццу, нахожусь в филиале) и получают маршруты с учетом пробок.</w:t>
      </w:r>
    </w:p>
    <w:p w14:paraId="63D84C5C" w14:textId="77777777" w:rsidR="00F94D2A" w:rsidRPr="00F94D2A" w:rsidRDefault="00F94D2A" w:rsidP="00F94D2A">
      <w:pPr>
        <w:numPr>
          <w:ilvl w:val="0"/>
          <w:numId w:val="33"/>
        </w:numPr>
        <w:rPr>
          <w:b/>
          <w:bCs/>
        </w:rPr>
      </w:pPr>
      <w:r w:rsidRPr="00F94D2A">
        <w:rPr>
          <w:b/>
          <w:bCs/>
        </w:rPr>
        <w:t>Менеджеры</w:t>
      </w:r>
      <w:r w:rsidRPr="00F94D2A">
        <w:rPr>
          <w:b/>
          <w:bCs/>
          <w:lang w:val="en-US"/>
        </w:rPr>
        <w:t>:</w:t>
      </w:r>
    </w:p>
    <w:p w14:paraId="7BF6421B" w14:textId="77777777" w:rsidR="00F94D2A" w:rsidRPr="00F94D2A" w:rsidRDefault="00F94D2A" w:rsidP="00F94D2A">
      <w:pPr>
        <w:numPr>
          <w:ilvl w:val="1"/>
          <w:numId w:val="33"/>
        </w:numPr>
      </w:pPr>
      <w:r w:rsidRPr="00F94D2A">
        <w:t>Администраторы системы, которые управляют процессом доставки, отслеживают состояние заказов и работу водителей через интерфейс аналитического модуля.</w:t>
      </w:r>
    </w:p>
    <w:p w14:paraId="3152FA19" w14:textId="77777777" w:rsidR="00F94D2A" w:rsidRDefault="00F94D2A" w:rsidP="00F94D2A">
      <w:pPr>
        <w:numPr>
          <w:ilvl w:val="1"/>
          <w:numId w:val="33"/>
        </w:numPr>
      </w:pPr>
      <w:r w:rsidRPr="00F94D2A">
        <w:t>Выполняют контроль качества обслуживания, анализируют данные о доставках и принимают решения для повышения эффективности работы.</w:t>
      </w:r>
    </w:p>
    <w:p w14:paraId="57516753" w14:textId="77777777" w:rsidR="00CB0B57" w:rsidRPr="00F94D2A" w:rsidRDefault="00CB0B57" w:rsidP="00F94D2A">
      <w:pPr>
        <w:numPr>
          <w:ilvl w:val="1"/>
          <w:numId w:val="33"/>
        </w:numPr>
      </w:pPr>
      <w:r>
        <w:t>Размещают</w:t>
      </w:r>
      <w:r w:rsidR="002A0362">
        <w:t xml:space="preserve"> новый</w:t>
      </w:r>
      <w:r>
        <w:t xml:space="preserve"> готовый заказ для</w:t>
      </w:r>
      <w:r w:rsidR="002A0362">
        <w:t xml:space="preserve"> доставки</w:t>
      </w:r>
      <w:r>
        <w:t xml:space="preserve"> водителей.</w:t>
      </w:r>
    </w:p>
    <w:p w14:paraId="68F5B79D" w14:textId="77777777" w:rsidR="0091549C" w:rsidRPr="00791061" w:rsidRDefault="0091549C" w:rsidP="00791061"/>
    <w:p w14:paraId="3591E16B" w14:textId="77777777" w:rsidR="00125D4F" w:rsidRDefault="00791061" w:rsidP="00125D4F">
      <w:pPr>
        <w:pStyle w:val="3"/>
      </w:pPr>
      <w:bookmarkStart w:id="13" w:name="_Toc147596844"/>
      <w:r>
        <w:lastRenderedPageBreak/>
        <w:t>Сценарии использования</w:t>
      </w:r>
      <w:bookmarkEnd w:id="13"/>
    </w:p>
    <w:p w14:paraId="3881A87A" w14:textId="1543041D" w:rsidR="00BF6E09" w:rsidRPr="00BF6E09" w:rsidRDefault="004F6B7A" w:rsidP="00BF6E09">
      <w:r>
        <w:rPr>
          <w:noProof/>
        </w:rPr>
        <w:drawing>
          <wp:inline distT="0" distB="0" distL="0" distR="0" wp14:anchorId="091D58A7" wp14:editId="7D11219A">
            <wp:extent cx="5507355" cy="4269740"/>
            <wp:effectExtent l="0" t="0" r="0" b="0"/>
            <wp:docPr id="10506021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2BA8" w14:textId="77777777" w:rsidR="00C741CF" w:rsidRPr="00C741CF" w:rsidRDefault="00C741CF" w:rsidP="00C741CF">
      <w:pPr>
        <w:rPr>
          <w:b/>
          <w:bCs/>
        </w:rPr>
      </w:pPr>
      <w:r w:rsidRPr="00C741CF">
        <w:rPr>
          <w:b/>
          <w:bCs/>
        </w:rPr>
        <w:t>Сценарии использования для Клиентов</w:t>
      </w:r>
    </w:p>
    <w:p w14:paraId="037CB5FC" w14:textId="77777777" w:rsidR="00C741CF" w:rsidRPr="00C741CF" w:rsidRDefault="00C741CF" w:rsidP="00C741CF">
      <w:pPr>
        <w:numPr>
          <w:ilvl w:val="0"/>
          <w:numId w:val="34"/>
        </w:numPr>
      </w:pPr>
      <w:r w:rsidRPr="00C741CF">
        <w:rPr>
          <w:b/>
          <w:bCs/>
        </w:rPr>
        <w:t>Оформление нового заказа</w:t>
      </w:r>
      <w:r w:rsidRPr="00C741CF">
        <w:t>:</w:t>
      </w:r>
    </w:p>
    <w:p w14:paraId="625E31E0" w14:textId="77777777" w:rsidR="00C741CF" w:rsidRPr="00C741CF" w:rsidRDefault="00C741CF" w:rsidP="00C741CF">
      <w:pPr>
        <w:numPr>
          <w:ilvl w:val="1"/>
          <w:numId w:val="34"/>
        </w:numPr>
      </w:pPr>
      <w:r w:rsidRPr="00C741CF">
        <w:t>Клиент заходит</w:t>
      </w:r>
      <w:r w:rsidR="003C1DFE">
        <w:t xml:space="preserve"> в личный кабинет</w:t>
      </w:r>
      <w:r w:rsidRPr="00C741CF">
        <w:t xml:space="preserve"> на веб-сайт</w:t>
      </w:r>
      <w:r w:rsidR="003C1DFE">
        <w:t>е</w:t>
      </w:r>
      <w:r w:rsidRPr="00C741CF">
        <w:t xml:space="preserve"> и выбирает пиццу из меню.</w:t>
      </w:r>
    </w:p>
    <w:p w14:paraId="52AC5A75" w14:textId="77777777" w:rsidR="00C741CF" w:rsidRPr="00C741CF" w:rsidRDefault="00C741CF" w:rsidP="00C741CF">
      <w:pPr>
        <w:numPr>
          <w:ilvl w:val="1"/>
          <w:numId w:val="34"/>
        </w:numPr>
      </w:pPr>
      <w:r w:rsidRPr="00C741CF">
        <w:t>Указывает адрес доставки или вводит географические координаты.</w:t>
      </w:r>
    </w:p>
    <w:p w14:paraId="39170C8D" w14:textId="77777777" w:rsidR="00C741CF" w:rsidRPr="00C741CF" w:rsidRDefault="00C741CF" w:rsidP="00C741CF">
      <w:pPr>
        <w:numPr>
          <w:ilvl w:val="1"/>
          <w:numId w:val="34"/>
        </w:numPr>
      </w:pPr>
      <w:r w:rsidRPr="00C741CF">
        <w:t>Подтверждает заказ и получает информацию о примерном времени доставки.</w:t>
      </w:r>
    </w:p>
    <w:p w14:paraId="44495317" w14:textId="77777777" w:rsidR="00C741CF" w:rsidRPr="00C741CF" w:rsidRDefault="00C741CF" w:rsidP="00C741CF">
      <w:pPr>
        <w:numPr>
          <w:ilvl w:val="0"/>
          <w:numId w:val="34"/>
        </w:numPr>
      </w:pPr>
      <w:r w:rsidRPr="00C741CF">
        <w:rPr>
          <w:b/>
          <w:bCs/>
        </w:rPr>
        <w:t>Отслеживание заказа</w:t>
      </w:r>
      <w:r w:rsidRPr="00C741CF">
        <w:t>:</w:t>
      </w:r>
    </w:p>
    <w:p w14:paraId="4C057957" w14:textId="77777777" w:rsidR="00C741CF" w:rsidRPr="00C741CF" w:rsidRDefault="00C741CF" w:rsidP="00C741CF">
      <w:pPr>
        <w:numPr>
          <w:ilvl w:val="1"/>
          <w:numId w:val="34"/>
        </w:numPr>
      </w:pPr>
      <w:r w:rsidRPr="00C741CF">
        <w:t>После оформления заказа клиент может в реальном времени отслеживать его статус и текущее местоположение курьера.</w:t>
      </w:r>
    </w:p>
    <w:p w14:paraId="090CCC3C" w14:textId="77777777" w:rsidR="00C741CF" w:rsidRPr="00C741CF" w:rsidRDefault="00C741CF" w:rsidP="00C741CF">
      <w:pPr>
        <w:numPr>
          <w:ilvl w:val="0"/>
          <w:numId w:val="34"/>
        </w:numPr>
      </w:pPr>
      <w:r w:rsidRPr="00C741CF">
        <w:rPr>
          <w:b/>
          <w:bCs/>
        </w:rPr>
        <w:t>Повторный заказ</w:t>
      </w:r>
      <w:r w:rsidRPr="00C741CF">
        <w:t>:</w:t>
      </w:r>
    </w:p>
    <w:p w14:paraId="4B03D42A" w14:textId="77777777" w:rsidR="00C741CF" w:rsidRPr="00C741CF" w:rsidRDefault="00C741CF" w:rsidP="00C741CF">
      <w:pPr>
        <w:numPr>
          <w:ilvl w:val="1"/>
          <w:numId w:val="34"/>
        </w:numPr>
      </w:pPr>
      <w:r w:rsidRPr="00C741CF">
        <w:t>Клиент заходит в личный кабинет, выбирает из списка предыдущих заказов и подтверждает повторный заказ с возможностью изменить место доставки.</w:t>
      </w:r>
    </w:p>
    <w:p w14:paraId="6CEF3C33" w14:textId="77777777" w:rsidR="00C741CF" w:rsidRPr="00C741CF" w:rsidRDefault="00C741CF" w:rsidP="00C741CF">
      <w:pPr>
        <w:numPr>
          <w:ilvl w:val="0"/>
          <w:numId w:val="34"/>
        </w:numPr>
      </w:pPr>
      <w:r w:rsidRPr="00C741CF">
        <w:rPr>
          <w:b/>
          <w:bCs/>
        </w:rPr>
        <w:t>Оставление отзыва</w:t>
      </w:r>
      <w:r w:rsidRPr="00C741CF">
        <w:t>:</w:t>
      </w:r>
    </w:p>
    <w:p w14:paraId="30E574C7" w14:textId="77777777" w:rsidR="00C741CF" w:rsidRPr="00C741CF" w:rsidRDefault="00C741CF" w:rsidP="00C741CF">
      <w:pPr>
        <w:numPr>
          <w:ilvl w:val="1"/>
          <w:numId w:val="34"/>
        </w:numPr>
      </w:pPr>
      <w:r w:rsidRPr="00C741CF">
        <w:t>После получения заказа клиент может оставить отзыв и оценку, которые фиксируются в системе для аналитики и повышения качества обслуживания.</w:t>
      </w:r>
    </w:p>
    <w:p w14:paraId="6DBDC0B2" w14:textId="77777777" w:rsidR="00C741CF" w:rsidRPr="00C741CF" w:rsidRDefault="00C741CF" w:rsidP="00C741CF">
      <w:pPr>
        <w:rPr>
          <w:b/>
          <w:bCs/>
        </w:rPr>
      </w:pPr>
      <w:r w:rsidRPr="00C741CF">
        <w:rPr>
          <w:b/>
          <w:bCs/>
        </w:rPr>
        <w:t>Сценарии использования для Водителей</w:t>
      </w:r>
    </w:p>
    <w:p w14:paraId="239654AB" w14:textId="77777777" w:rsidR="00C741CF" w:rsidRPr="00C741CF" w:rsidRDefault="00C741CF" w:rsidP="00C741CF">
      <w:pPr>
        <w:numPr>
          <w:ilvl w:val="0"/>
          <w:numId w:val="35"/>
        </w:numPr>
      </w:pPr>
      <w:r w:rsidRPr="00C741CF">
        <w:rPr>
          <w:b/>
          <w:bCs/>
        </w:rPr>
        <w:lastRenderedPageBreak/>
        <w:t>Регистрация и вход в приложение</w:t>
      </w:r>
      <w:r w:rsidRPr="00C741CF">
        <w:t>:</w:t>
      </w:r>
    </w:p>
    <w:p w14:paraId="593ADC17" w14:textId="77777777" w:rsidR="00C741CF" w:rsidRPr="00C741CF" w:rsidRDefault="00C741CF" w:rsidP="00C741CF">
      <w:pPr>
        <w:numPr>
          <w:ilvl w:val="1"/>
          <w:numId w:val="35"/>
        </w:numPr>
      </w:pPr>
      <w:r w:rsidRPr="00C741CF">
        <w:t>Водитель входит в приложение, после чего устанавливает начальный статус.</w:t>
      </w:r>
    </w:p>
    <w:p w14:paraId="421A527F" w14:textId="77777777" w:rsidR="00C741CF" w:rsidRPr="00C741CF" w:rsidRDefault="00C741CF" w:rsidP="00C741CF">
      <w:pPr>
        <w:numPr>
          <w:ilvl w:val="0"/>
          <w:numId w:val="35"/>
        </w:numPr>
      </w:pPr>
      <w:r w:rsidRPr="00C741CF">
        <w:rPr>
          <w:b/>
          <w:bCs/>
        </w:rPr>
        <w:t>Выбор заказа</w:t>
      </w:r>
      <w:r w:rsidRPr="00C741CF">
        <w:t>:</w:t>
      </w:r>
    </w:p>
    <w:p w14:paraId="06DB9A72" w14:textId="77777777" w:rsidR="00C741CF" w:rsidRPr="00C741CF" w:rsidRDefault="00C741CF" w:rsidP="00C741CF">
      <w:pPr>
        <w:numPr>
          <w:ilvl w:val="1"/>
          <w:numId w:val="35"/>
        </w:numPr>
      </w:pPr>
      <w:r w:rsidRPr="00C741CF">
        <w:t>Водитель получает уведомления о новых доступных заказах, выбирает наиболее удобный, учитывая загруженность и расположение, и принимает его.</w:t>
      </w:r>
    </w:p>
    <w:p w14:paraId="31C0C5C1" w14:textId="77777777" w:rsidR="00C741CF" w:rsidRPr="00C741CF" w:rsidRDefault="00C741CF" w:rsidP="00C741CF">
      <w:pPr>
        <w:numPr>
          <w:ilvl w:val="0"/>
          <w:numId w:val="35"/>
        </w:numPr>
      </w:pPr>
      <w:r w:rsidRPr="00C741CF">
        <w:rPr>
          <w:b/>
          <w:bCs/>
        </w:rPr>
        <w:t>Обновление статуса и завершение заказа</w:t>
      </w:r>
      <w:r w:rsidRPr="00C741CF">
        <w:t>:</w:t>
      </w:r>
    </w:p>
    <w:p w14:paraId="4B6F5BBF" w14:textId="77777777" w:rsidR="00C741CF" w:rsidRPr="00C741CF" w:rsidRDefault="00C741CF" w:rsidP="00C741CF">
      <w:pPr>
        <w:numPr>
          <w:ilvl w:val="1"/>
          <w:numId w:val="35"/>
        </w:numPr>
      </w:pPr>
      <w:r w:rsidRPr="00C741CF">
        <w:t>После принятия заказа водитель устанавливает статус "везу пиццу", следуя оптимизированному маршруту к клиенту.</w:t>
      </w:r>
    </w:p>
    <w:p w14:paraId="0A1F980A" w14:textId="77777777" w:rsidR="00C741CF" w:rsidRPr="00C741CF" w:rsidRDefault="00C741CF" w:rsidP="00C741CF">
      <w:pPr>
        <w:numPr>
          <w:ilvl w:val="1"/>
          <w:numId w:val="35"/>
        </w:numPr>
      </w:pPr>
      <w:r w:rsidRPr="00C741CF">
        <w:t>По прибытии на место водитель отмечает доставку как завершенную.</w:t>
      </w:r>
    </w:p>
    <w:p w14:paraId="79186F74" w14:textId="77777777" w:rsidR="00C741CF" w:rsidRPr="00C741CF" w:rsidRDefault="00C741CF" w:rsidP="00C741CF">
      <w:pPr>
        <w:numPr>
          <w:ilvl w:val="0"/>
          <w:numId w:val="35"/>
        </w:numPr>
      </w:pPr>
      <w:r w:rsidRPr="00C741CF">
        <w:rPr>
          <w:b/>
          <w:bCs/>
        </w:rPr>
        <w:t>Работа с маршрутами</w:t>
      </w:r>
      <w:r w:rsidRPr="00C741CF">
        <w:t>:</w:t>
      </w:r>
    </w:p>
    <w:p w14:paraId="39789B58" w14:textId="77777777" w:rsidR="00C741CF" w:rsidRPr="00F94D2A" w:rsidRDefault="00C741CF" w:rsidP="00C741CF">
      <w:pPr>
        <w:numPr>
          <w:ilvl w:val="1"/>
          <w:numId w:val="35"/>
        </w:numPr>
      </w:pPr>
      <w:r w:rsidRPr="00C741CF">
        <w:t>Водитель получает маршрут с учетом пробок и загруженности дорог, что помогает ему доставить заказ в минимально возможное время.</w:t>
      </w:r>
    </w:p>
    <w:p w14:paraId="62EC4F84" w14:textId="77777777" w:rsidR="00F94D2A" w:rsidRPr="00F94D2A" w:rsidRDefault="00F94D2A" w:rsidP="00F94D2A">
      <w:pPr>
        <w:rPr>
          <w:b/>
          <w:bCs/>
        </w:rPr>
      </w:pPr>
      <w:r w:rsidRPr="00F94D2A">
        <w:rPr>
          <w:b/>
          <w:bCs/>
        </w:rPr>
        <w:t>Сценарии использования для Менеджеров:</w:t>
      </w:r>
    </w:p>
    <w:p w14:paraId="1EB35EE9" w14:textId="77777777" w:rsidR="00F94D2A" w:rsidRPr="00F94D2A" w:rsidRDefault="00F94D2A" w:rsidP="00F94D2A">
      <w:pPr>
        <w:numPr>
          <w:ilvl w:val="0"/>
          <w:numId w:val="59"/>
        </w:numPr>
      </w:pPr>
      <w:r w:rsidRPr="00F94D2A">
        <w:rPr>
          <w:b/>
          <w:bCs/>
        </w:rPr>
        <w:t>Мониторинг состояния заказов</w:t>
      </w:r>
      <w:r w:rsidRPr="00F94D2A">
        <w:t>:</w:t>
      </w:r>
    </w:p>
    <w:p w14:paraId="624CCFF5" w14:textId="77777777" w:rsidR="00F94D2A" w:rsidRPr="00F94D2A" w:rsidRDefault="00F94D2A" w:rsidP="00F94D2A">
      <w:pPr>
        <w:numPr>
          <w:ilvl w:val="1"/>
          <w:numId w:val="59"/>
        </w:numPr>
      </w:pPr>
      <w:r w:rsidRPr="00F94D2A">
        <w:t>Менеджер отслеживает в аналитическом модуле статус всех активных заказов</w:t>
      </w:r>
      <w:r w:rsidR="00E554AE">
        <w:t>.</w:t>
      </w:r>
    </w:p>
    <w:p w14:paraId="37D2D680" w14:textId="77777777" w:rsidR="00F94D2A" w:rsidRPr="00F94D2A" w:rsidRDefault="00F94D2A" w:rsidP="00F94D2A">
      <w:pPr>
        <w:numPr>
          <w:ilvl w:val="0"/>
          <w:numId w:val="59"/>
        </w:numPr>
      </w:pPr>
      <w:r w:rsidRPr="00F94D2A">
        <w:rPr>
          <w:b/>
          <w:bCs/>
        </w:rPr>
        <w:t>Управление водителями</w:t>
      </w:r>
      <w:r w:rsidRPr="00F94D2A">
        <w:t>:</w:t>
      </w:r>
    </w:p>
    <w:p w14:paraId="2E7BC6F1" w14:textId="77777777" w:rsidR="00F94D2A" w:rsidRPr="00F94D2A" w:rsidRDefault="00F94D2A" w:rsidP="00F94D2A">
      <w:pPr>
        <w:numPr>
          <w:ilvl w:val="1"/>
          <w:numId w:val="59"/>
        </w:numPr>
      </w:pPr>
      <w:r w:rsidRPr="00F94D2A">
        <w:t xml:space="preserve">Менеджер </w:t>
      </w:r>
      <w:r>
        <w:t>выкладывает новый готовый заказ для доставки.</w:t>
      </w:r>
    </w:p>
    <w:p w14:paraId="5D8BC83E" w14:textId="77777777" w:rsidR="00F94D2A" w:rsidRPr="00F94D2A" w:rsidRDefault="00F94D2A" w:rsidP="00F94D2A">
      <w:pPr>
        <w:numPr>
          <w:ilvl w:val="0"/>
          <w:numId w:val="59"/>
        </w:numPr>
      </w:pPr>
      <w:r w:rsidRPr="00F94D2A">
        <w:rPr>
          <w:b/>
          <w:bCs/>
        </w:rPr>
        <w:t>Анализ данных</w:t>
      </w:r>
      <w:r w:rsidRPr="00F94D2A">
        <w:t>:</w:t>
      </w:r>
    </w:p>
    <w:p w14:paraId="568DD14F" w14:textId="77777777" w:rsidR="00F94D2A" w:rsidRPr="00F94D2A" w:rsidRDefault="00F94D2A" w:rsidP="00F94D2A">
      <w:pPr>
        <w:numPr>
          <w:ilvl w:val="1"/>
          <w:numId w:val="59"/>
        </w:numPr>
      </w:pPr>
      <w:r w:rsidRPr="00F94D2A">
        <w:t>Менеджер анализирует данные о доставках, времени выполнения заказов и обратной связи от клиентов для улучшения качества обслуживания.</w:t>
      </w:r>
    </w:p>
    <w:p w14:paraId="19A394ED" w14:textId="77777777" w:rsidR="002C159B" w:rsidRPr="00F94B82" w:rsidRDefault="002C159B" w:rsidP="00791061"/>
    <w:p w14:paraId="3394F7AE" w14:textId="77777777" w:rsidR="00125D4F" w:rsidRPr="00653D26" w:rsidRDefault="00791061" w:rsidP="00125D4F">
      <w:pPr>
        <w:pStyle w:val="2"/>
        <w:rPr>
          <w:lang w:val="en-US"/>
        </w:rPr>
      </w:pPr>
      <w:bookmarkStart w:id="14" w:name="_Toc147596845"/>
      <w:r>
        <w:t>Требования</w:t>
      </w:r>
      <w:bookmarkEnd w:id="14"/>
    </w:p>
    <w:p w14:paraId="74EE8ECC" w14:textId="77777777" w:rsidR="00125D4F" w:rsidRDefault="00791061" w:rsidP="00125D4F">
      <w:pPr>
        <w:pStyle w:val="3"/>
      </w:pPr>
      <w:bookmarkStart w:id="15" w:name="_Toc147596846"/>
      <w:r>
        <w:t>Требования пользователей</w:t>
      </w:r>
      <w:bookmarkEnd w:id="15"/>
    </w:p>
    <w:p w14:paraId="7EE917F9" w14:textId="77777777" w:rsidR="0097220C" w:rsidRPr="0097220C" w:rsidRDefault="0097220C" w:rsidP="0097220C">
      <w:pPr>
        <w:numPr>
          <w:ilvl w:val="0"/>
          <w:numId w:val="36"/>
        </w:numPr>
      </w:pPr>
      <w:r w:rsidRPr="0097220C">
        <w:rPr>
          <w:b/>
          <w:bCs/>
        </w:rPr>
        <w:t>Требования для клиентов</w:t>
      </w:r>
      <w:r w:rsidRPr="0097220C">
        <w:t>:</w:t>
      </w:r>
    </w:p>
    <w:p w14:paraId="4F49B300" w14:textId="77777777" w:rsidR="0097220C" w:rsidRPr="0097220C" w:rsidRDefault="0097220C" w:rsidP="0097220C">
      <w:pPr>
        <w:numPr>
          <w:ilvl w:val="1"/>
          <w:numId w:val="36"/>
        </w:numPr>
      </w:pPr>
      <w:r w:rsidRPr="0097220C">
        <w:t>Возможность входа в личный кабинет для управления заказами.</w:t>
      </w:r>
    </w:p>
    <w:p w14:paraId="5964F777" w14:textId="77777777" w:rsidR="0097220C" w:rsidRPr="0097220C" w:rsidRDefault="0097220C" w:rsidP="0097220C">
      <w:pPr>
        <w:numPr>
          <w:ilvl w:val="1"/>
          <w:numId w:val="36"/>
        </w:numPr>
      </w:pPr>
      <w:r w:rsidRPr="0097220C">
        <w:t>Выбор пиццы через удобный интерфейс с возможностью указать предпочтения и дополнительные ингредиенты.</w:t>
      </w:r>
    </w:p>
    <w:p w14:paraId="117682B9" w14:textId="77777777" w:rsidR="0097220C" w:rsidRPr="0097220C" w:rsidRDefault="0097220C" w:rsidP="0097220C">
      <w:pPr>
        <w:numPr>
          <w:ilvl w:val="1"/>
          <w:numId w:val="36"/>
        </w:numPr>
      </w:pPr>
      <w:r w:rsidRPr="0097220C">
        <w:t>Возможность указания адреса доставки или географических координат.</w:t>
      </w:r>
    </w:p>
    <w:p w14:paraId="0A81BBAB" w14:textId="77777777" w:rsidR="0097220C" w:rsidRPr="0097220C" w:rsidRDefault="0097220C" w:rsidP="0097220C">
      <w:pPr>
        <w:numPr>
          <w:ilvl w:val="1"/>
          <w:numId w:val="36"/>
        </w:numPr>
      </w:pPr>
      <w:r w:rsidRPr="0097220C">
        <w:t>Отслеживание статуса заказа в реальном времени, включая текущее местоположение курьера.</w:t>
      </w:r>
    </w:p>
    <w:p w14:paraId="2E093509" w14:textId="77777777" w:rsidR="0097220C" w:rsidRPr="0097220C" w:rsidRDefault="0097220C" w:rsidP="0097220C">
      <w:pPr>
        <w:numPr>
          <w:ilvl w:val="1"/>
          <w:numId w:val="36"/>
        </w:numPr>
      </w:pPr>
      <w:r w:rsidRPr="0097220C">
        <w:t>Повторный заказ из списка прошлых заказов с возможностью изменения адреса доставки.</w:t>
      </w:r>
    </w:p>
    <w:p w14:paraId="324470AA" w14:textId="77777777" w:rsidR="0097220C" w:rsidRPr="0097220C" w:rsidRDefault="0097220C" w:rsidP="0097220C">
      <w:pPr>
        <w:numPr>
          <w:ilvl w:val="1"/>
          <w:numId w:val="36"/>
        </w:numPr>
      </w:pPr>
      <w:r w:rsidRPr="0097220C">
        <w:t>Возможность оставить отзыв и поставить оценку после доставки.</w:t>
      </w:r>
    </w:p>
    <w:p w14:paraId="06A2EDCC" w14:textId="77777777" w:rsidR="0097220C" w:rsidRPr="0097220C" w:rsidRDefault="0097220C" w:rsidP="0097220C">
      <w:pPr>
        <w:numPr>
          <w:ilvl w:val="1"/>
          <w:numId w:val="36"/>
        </w:numPr>
      </w:pPr>
      <w:r w:rsidRPr="0097220C">
        <w:lastRenderedPageBreak/>
        <w:t>Получение точной информации о времени доставки с учетом дорожной обстановки.</w:t>
      </w:r>
    </w:p>
    <w:p w14:paraId="33895BE4" w14:textId="77777777" w:rsidR="0097220C" w:rsidRPr="0097220C" w:rsidRDefault="0097220C" w:rsidP="0097220C">
      <w:pPr>
        <w:numPr>
          <w:ilvl w:val="0"/>
          <w:numId w:val="36"/>
        </w:numPr>
      </w:pPr>
      <w:r w:rsidRPr="0097220C">
        <w:rPr>
          <w:b/>
          <w:bCs/>
        </w:rPr>
        <w:t>Требования для водителей</w:t>
      </w:r>
      <w:r w:rsidRPr="0097220C">
        <w:t>:</w:t>
      </w:r>
    </w:p>
    <w:p w14:paraId="3796F6D2" w14:textId="77777777" w:rsidR="0097220C" w:rsidRPr="0097220C" w:rsidRDefault="0097220C" w:rsidP="0097220C">
      <w:pPr>
        <w:numPr>
          <w:ilvl w:val="1"/>
          <w:numId w:val="36"/>
        </w:numPr>
      </w:pPr>
      <w:r w:rsidRPr="0097220C">
        <w:t>Возможность регистрации и установки начального статуса через мобильное приложение.</w:t>
      </w:r>
    </w:p>
    <w:p w14:paraId="3587AA96" w14:textId="77777777" w:rsidR="0097220C" w:rsidRPr="0097220C" w:rsidRDefault="0097220C" w:rsidP="0097220C">
      <w:pPr>
        <w:numPr>
          <w:ilvl w:val="1"/>
          <w:numId w:val="36"/>
        </w:numPr>
      </w:pPr>
      <w:r w:rsidRPr="0097220C">
        <w:t>Уведомления о новых доступных заказах и возможность выбора наиболее подходящего заказа с учетом расстояния и загруженности.</w:t>
      </w:r>
    </w:p>
    <w:p w14:paraId="30A7FD3B" w14:textId="77777777" w:rsidR="0097220C" w:rsidRPr="0097220C" w:rsidRDefault="0097220C" w:rsidP="0097220C">
      <w:pPr>
        <w:numPr>
          <w:ilvl w:val="1"/>
          <w:numId w:val="36"/>
        </w:numPr>
      </w:pPr>
      <w:r w:rsidRPr="0097220C">
        <w:t>Доступ к маршрутам с учетом пробок и дорожной обстановки для оптимизации времени доставки.</w:t>
      </w:r>
    </w:p>
    <w:p w14:paraId="37AA97E0" w14:textId="77777777" w:rsidR="0097220C" w:rsidRDefault="0097220C" w:rsidP="0097220C">
      <w:pPr>
        <w:numPr>
          <w:ilvl w:val="1"/>
          <w:numId w:val="36"/>
        </w:numPr>
      </w:pPr>
      <w:r w:rsidRPr="0097220C">
        <w:t>Обновление статуса (например, "везу пиццу") и возможность завершения заказа по прибытии к клиенту.</w:t>
      </w:r>
    </w:p>
    <w:p w14:paraId="2691453E" w14:textId="77777777" w:rsidR="002D25A8" w:rsidRPr="002D25A8" w:rsidRDefault="002D25A8" w:rsidP="002D25A8">
      <w:pPr>
        <w:numPr>
          <w:ilvl w:val="0"/>
          <w:numId w:val="36"/>
        </w:numPr>
        <w:rPr>
          <w:b/>
          <w:bCs/>
        </w:rPr>
      </w:pPr>
      <w:r w:rsidRPr="002D25A8">
        <w:rPr>
          <w:b/>
          <w:bCs/>
        </w:rPr>
        <w:t xml:space="preserve"> Требования для менеджеров:</w:t>
      </w:r>
    </w:p>
    <w:p w14:paraId="2E1A1F56" w14:textId="77777777" w:rsidR="002D25A8" w:rsidRPr="002D25A8" w:rsidRDefault="002D25A8" w:rsidP="002D25A8">
      <w:pPr>
        <w:numPr>
          <w:ilvl w:val="0"/>
          <w:numId w:val="70"/>
        </w:numPr>
      </w:pPr>
      <w:r w:rsidRPr="002D25A8">
        <w:t>Возможность входа в систему с административным доступом для управления заказами и мониторинга.</w:t>
      </w:r>
    </w:p>
    <w:p w14:paraId="3B30E87B" w14:textId="77777777" w:rsidR="002D25A8" w:rsidRPr="002D25A8" w:rsidRDefault="002D25A8" w:rsidP="002D25A8">
      <w:pPr>
        <w:numPr>
          <w:ilvl w:val="0"/>
          <w:numId w:val="70"/>
        </w:numPr>
      </w:pPr>
      <w:r w:rsidRPr="002D25A8">
        <w:t>Доступ к аналитическим данным (количество заказов, время доставки, отзывы клиентов) для оценки эффективности работы.</w:t>
      </w:r>
    </w:p>
    <w:p w14:paraId="5E538009" w14:textId="77777777" w:rsidR="002D25A8" w:rsidRPr="0097220C" w:rsidRDefault="002D25A8" w:rsidP="002D25A8">
      <w:pPr>
        <w:numPr>
          <w:ilvl w:val="0"/>
          <w:numId w:val="70"/>
        </w:numPr>
      </w:pPr>
      <w:r w:rsidRPr="002D25A8">
        <w:t>Отслеживание всех активных заказов и статусов водителей в реальном времени.</w:t>
      </w:r>
    </w:p>
    <w:p w14:paraId="4463D2CE" w14:textId="77777777" w:rsidR="00791061" w:rsidRPr="00791061" w:rsidRDefault="00791061" w:rsidP="00791061"/>
    <w:p w14:paraId="449AF424" w14:textId="77777777" w:rsidR="00791061" w:rsidRDefault="00791061" w:rsidP="00791061">
      <w:pPr>
        <w:pStyle w:val="3"/>
      </w:pPr>
      <w:bookmarkStart w:id="16" w:name="_Toc147596847"/>
      <w:r>
        <w:t>Системные требования</w:t>
      </w:r>
      <w:bookmarkEnd w:id="16"/>
    </w:p>
    <w:p w14:paraId="0794D19D" w14:textId="77777777" w:rsidR="00CC5739" w:rsidRPr="00CC5739" w:rsidRDefault="00CC5739" w:rsidP="00CC5739">
      <w:pPr>
        <w:numPr>
          <w:ilvl w:val="0"/>
          <w:numId w:val="42"/>
        </w:numPr>
      </w:pPr>
      <w:r w:rsidRPr="00CC5739">
        <w:rPr>
          <w:b/>
          <w:bCs/>
        </w:rPr>
        <w:t>Производительность и масштабируемость</w:t>
      </w:r>
      <w:r w:rsidRPr="00CC5739">
        <w:t>:</w:t>
      </w:r>
    </w:p>
    <w:p w14:paraId="733A20EA" w14:textId="77777777" w:rsidR="00CC5739" w:rsidRPr="00CC5739" w:rsidRDefault="00CC5739" w:rsidP="00CC5739">
      <w:pPr>
        <w:numPr>
          <w:ilvl w:val="0"/>
          <w:numId w:val="37"/>
        </w:numPr>
      </w:pPr>
      <w:r w:rsidRPr="00CC5739">
        <w:t>Система должна поддерживать масштабирование серверного окружения при увеличении числа заказов и пользователей.</w:t>
      </w:r>
    </w:p>
    <w:p w14:paraId="180DA9A5" w14:textId="77777777" w:rsidR="00CC5739" w:rsidRPr="00CC5739" w:rsidRDefault="00CC5739" w:rsidP="00CC5739">
      <w:pPr>
        <w:numPr>
          <w:ilvl w:val="0"/>
          <w:numId w:val="42"/>
        </w:numPr>
      </w:pPr>
      <w:r w:rsidRPr="00CC5739">
        <w:rPr>
          <w:b/>
          <w:bCs/>
        </w:rPr>
        <w:t>Интеграция с картографическими сервисами</w:t>
      </w:r>
      <w:r w:rsidRPr="00CC5739">
        <w:t>:</w:t>
      </w:r>
    </w:p>
    <w:p w14:paraId="5F31E380" w14:textId="77777777" w:rsidR="00CC5739" w:rsidRPr="00CC5739" w:rsidRDefault="00CC5739" w:rsidP="00CC5739">
      <w:pPr>
        <w:numPr>
          <w:ilvl w:val="0"/>
          <w:numId w:val="38"/>
        </w:numPr>
      </w:pPr>
      <w:r w:rsidRPr="00CC5739">
        <w:t>Система должна быть интегрирована с картографическими сервисами для получения данных о дорогах, пробках и построения оптимальных маршрутов.</w:t>
      </w:r>
    </w:p>
    <w:p w14:paraId="17F1870F" w14:textId="77777777" w:rsidR="00CC5739" w:rsidRPr="00CC5739" w:rsidRDefault="00CC5739" w:rsidP="00CC5739">
      <w:pPr>
        <w:numPr>
          <w:ilvl w:val="0"/>
          <w:numId w:val="42"/>
        </w:numPr>
      </w:pPr>
      <w:r w:rsidRPr="00CC5739">
        <w:rPr>
          <w:b/>
          <w:bCs/>
        </w:rPr>
        <w:t>Совместимость с мобильными устройствами</w:t>
      </w:r>
      <w:r w:rsidRPr="00CC5739">
        <w:t>:</w:t>
      </w:r>
    </w:p>
    <w:p w14:paraId="27D710F5" w14:textId="77777777" w:rsidR="00CC5739" w:rsidRPr="00CC5739" w:rsidRDefault="00CC5739" w:rsidP="00CC5739">
      <w:pPr>
        <w:numPr>
          <w:ilvl w:val="0"/>
          <w:numId w:val="40"/>
        </w:numPr>
      </w:pPr>
      <w:r w:rsidRPr="00CC5739">
        <w:t>Приложение для водителей должно поддерживаться на iOS и Android платформах.</w:t>
      </w:r>
    </w:p>
    <w:p w14:paraId="00B25DED" w14:textId="77777777" w:rsidR="00CC5739" w:rsidRPr="00CC5739" w:rsidRDefault="00CC5739" w:rsidP="00CC5739">
      <w:pPr>
        <w:numPr>
          <w:ilvl w:val="0"/>
          <w:numId w:val="42"/>
        </w:numPr>
      </w:pPr>
      <w:r w:rsidRPr="00CC5739">
        <w:rPr>
          <w:b/>
          <w:bCs/>
        </w:rPr>
        <w:t>Надежность GPS и связи</w:t>
      </w:r>
      <w:r w:rsidRPr="00CC5739">
        <w:t>:</w:t>
      </w:r>
    </w:p>
    <w:p w14:paraId="55C9F52F" w14:textId="77777777" w:rsidR="00CC5739" w:rsidRPr="00791061" w:rsidRDefault="00CC5739" w:rsidP="00791061">
      <w:pPr>
        <w:numPr>
          <w:ilvl w:val="0"/>
          <w:numId w:val="41"/>
        </w:numPr>
      </w:pPr>
      <w:r w:rsidRPr="00CC5739">
        <w:t>Приложение должно корректно обрабатывать GPS-данные, обновляя местоположение водителя в реальном времени.</w:t>
      </w:r>
    </w:p>
    <w:p w14:paraId="3FCFECBC" w14:textId="77777777" w:rsidR="00125D4F" w:rsidRDefault="00791061" w:rsidP="00125D4F">
      <w:pPr>
        <w:pStyle w:val="1"/>
      </w:pPr>
      <w:bookmarkStart w:id="17" w:name="_Toc147596848"/>
      <w:r>
        <w:t>Рамки</w:t>
      </w:r>
      <w:bookmarkEnd w:id="17"/>
    </w:p>
    <w:p w14:paraId="26B9B360" w14:textId="77777777" w:rsidR="00125D4F" w:rsidRDefault="00791061" w:rsidP="00125D4F">
      <w:pPr>
        <w:pStyle w:val="2"/>
      </w:pPr>
      <w:bookmarkStart w:id="18" w:name="_Toc147596849"/>
      <w:r>
        <w:t>Функциональность решения</w:t>
      </w:r>
      <w:bookmarkEnd w:id="18"/>
    </w:p>
    <w:p w14:paraId="3D2343DD" w14:textId="77777777" w:rsidR="00075BF2" w:rsidRPr="00075BF2" w:rsidRDefault="00075BF2" w:rsidP="00075BF2">
      <w:pPr>
        <w:rPr>
          <w:b/>
        </w:rPr>
      </w:pPr>
      <w:r w:rsidRPr="00075BF2">
        <w:rPr>
          <w:b/>
        </w:rPr>
        <w:t>Веб-сайт для клиентов:</w:t>
      </w:r>
    </w:p>
    <w:p w14:paraId="0CEF54E6" w14:textId="77777777" w:rsidR="00EF5299" w:rsidRDefault="00EF5299" w:rsidP="00075BF2">
      <w:pPr>
        <w:numPr>
          <w:ilvl w:val="0"/>
          <w:numId w:val="43"/>
        </w:numPr>
      </w:pPr>
      <w:r>
        <w:t>Авторизация клиента.</w:t>
      </w:r>
    </w:p>
    <w:p w14:paraId="5498A656" w14:textId="77777777" w:rsidR="00075BF2" w:rsidRPr="00075BF2" w:rsidRDefault="00075BF2" w:rsidP="00075BF2">
      <w:pPr>
        <w:numPr>
          <w:ilvl w:val="0"/>
          <w:numId w:val="43"/>
        </w:numPr>
      </w:pPr>
      <w:r w:rsidRPr="00075BF2">
        <w:lastRenderedPageBreak/>
        <w:t>Выбор пиццы из меню с возможностью указания предпочтений и дополнительных ингредиентов.</w:t>
      </w:r>
    </w:p>
    <w:p w14:paraId="7F322694" w14:textId="77777777" w:rsidR="00075BF2" w:rsidRPr="00075BF2" w:rsidRDefault="00075BF2" w:rsidP="00075BF2">
      <w:pPr>
        <w:numPr>
          <w:ilvl w:val="0"/>
          <w:numId w:val="43"/>
        </w:numPr>
      </w:pPr>
      <w:r w:rsidRPr="00075BF2">
        <w:t>Указание адреса доставки или GPS-координат.</w:t>
      </w:r>
    </w:p>
    <w:p w14:paraId="41FEE6D7" w14:textId="77777777" w:rsidR="00075BF2" w:rsidRPr="00075BF2" w:rsidRDefault="00075BF2" w:rsidP="00075BF2">
      <w:pPr>
        <w:numPr>
          <w:ilvl w:val="0"/>
          <w:numId w:val="43"/>
        </w:numPr>
      </w:pPr>
      <w:r w:rsidRPr="00075BF2">
        <w:t>Отслеживание статуса заказа в реальном времени, включая текущее местоположение курьера.</w:t>
      </w:r>
    </w:p>
    <w:p w14:paraId="6AEA8F4F" w14:textId="77777777" w:rsidR="00075BF2" w:rsidRPr="00075BF2" w:rsidRDefault="00075BF2" w:rsidP="00075BF2">
      <w:pPr>
        <w:numPr>
          <w:ilvl w:val="0"/>
          <w:numId w:val="43"/>
        </w:numPr>
      </w:pPr>
      <w:r w:rsidRPr="00075BF2">
        <w:t>Возможность повторного заказа с изменением адреса доставки.</w:t>
      </w:r>
    </w:p>
    <w:p w14:paraId="4388B54C" w14:textId="77777777" w:rsidR="00075BF2" w:rsidRPr="00075BF2" w:rsidRDefault="00075BF2" w:rsidP="00075BF2">
      <w:pPr>
        <w:numPr>
          <w:ilvl w:val="0"/>
          <w:numId w:val="43"/>
        </w:numPr>
      </w:pPr>
      <w:r w:rsidRPr="00075BF2">
        <w:t>Оставление отзывов и оценок после получения заказа.</w:t>
      </w:r>
    </w:p>
    <w:p w14:paraId="6E9FF827" w14:textId="77777777" w:rsidR="00075BF2" w:rsidRPr="00075BF2" w:rsidRDefault="00075BF2" w:rsidP="00075BF2">
      <w:pPr>
        <w:numPr>
          <w:ilvl w:val="0"/>
          <w:numId w:val="43"/>
        </w:numPr>
      </w:pPr>
      <w:r w:rsidRPr="00075BF2">
        <w:t>Получение информации о времени доставки с учетом дорожной ситуации.</w:t>
      </w:r>
    </w:p>
    <w:p w14:paraId="09FFDE51" w14:textId="77777777" w:rsidR="00075BF2" w:rsidRPr="00075BF2" w:rsidRDefault="00075BF2" w:rsidP="00075BF2">
      <w:r w:rsidRPr="00075BF2">
        <w:rPr>
          <w:b/>
          <w:bCs/>
        </w:rPr>
        <w:t>Мобильное приложение для водителей:</w:t>
      </w:r>
    </w:p>
    <w:p w14:paraId="38007D80" w14:textId="77777777" w:rsidR="00075BF2" w:rsidRPr="00075BF2" w:rsidRDefault="00F34E40" w:rsidP="00075BF2">
      <w:pPr>
        <w:numPr>
          <w:ilvl w:val="0"/>
          <w:numId w:val="44"/>
        </w:numPr>
      </w:pPr>
      <w:r>
        <w:t>Авторизация</w:t>
      </w:r>
      <w:r w:rsidR="00075BF2" w:rsidRPr="00075BF2">
        <w:t xml:space="preserve"> и установка начального статуса (свободен, везу пиццу, нахожусь в филиале).</w:t>
      </w:r>
    </w:p>
    <w:p w14:paraId="05DB7A8F" w14:textId="77777777" w:rsidR="00075BF2" w:rsidRPr="00075BF2" w:rsidRDefault="00075BF2" w:rsidP="00075BF2">
      <w:pPr>
        <w:numPr>
          <w:ilvl w:val="0"/>
          <w:numId w:val="44"/>
        </w:numPr>
      </w:pPr>
      <w:r w:rsidRPr="00075BF2">
        <w:t>Уведомления о новых доступных заказах и возможность выбора наиболее подходящего заказа с учетом расстояния и загруженности.</w:t>
      </w:r>
    </w:p>
    <w:p w14:paraId="4FF9785F" w14:textId="77777777" w:rsidR="00075BF2" w:rsidRPr="00075BF2" w:rsidRDefault="00075BF2" w:rsidP="00075BF2">
      <w:pPr>
        <w:numPr>
          <w:ilvl w:val="0"/>
          <w:numId w:val="44"/>
        </w:numPr>
      </w:pPr>
      <w:r w:rsidRPr="00075BF2">
        <w:t>Оптимизация маршрутов с учетом пробок для минимизации времени доставки.</w:t>
      </w:r>
    </w:p>
    <w:p w14:paraId="308BA5BC" w14:textId="77777777" w:rsidR="00075BF2" w:rsidRDefault="00075BF2" w:rsidP="00075BF2">
      <w:pPr>
        <w:numPr>
          <w:ilvl w:val="0"/>
          <w:numId w:val="44"/>
        </w:numPr>
      </w:pPr>
      <w:r w:rsidRPr="00075BF2">
        <w:t>Обновление статуса выполнения заказа и завершение доставки.</w:t>
      </w:r>
    </w:p>
    <w:p w14:paraId="7861F33D" w14:textId="77777777" w:rsidR="004F0614" w:rsidRPr="004F0614" w:rsidRDefault="004F0614" w:rsidP="004F0614">
      <w:pPr>
        <w:rPr>
          <w:b/>
          <w:bCs/>
        </w:rPr>
      </w:pPr>
      <w:r>
        <w:rPr>
          <w:b/>
          <w:bCs/>
        </w:rPr>
        <w:t xml:space="preserve">Веб-сервис </w:t>
      </w:r>
      <w:r w:rsidRPr="004F0614">
        <w:rPr>
          <w:b/>
          <w:bCs/>
        </w:rPr>
        <w:t>для менеджеров:</w:t>
      </w:r>
    </w:p>
    <w:p w14:paraId="60BD521C" w14:textId="77777777" w:rsidR="004F0614" w:rsidRPr="004F0614" w:rsidRDefault="004F0614" w:rsidP="004F0614">
      <w:pPr>
        <w:numPr>
          <w:ilvl w:val="0"/>
          <w:numId w:val="71"/>
        </w:numPr>
      </w:pPr>
      <w:r w:rsidRPr="004F0614">
        <w:t>Авторизация и доступ к административному интерфейсу.</w:t>
      </w:r>
    </w:p>
    <w:p w14:paraId="5A03EC30" w14:textId="77777777" w:rsidR="004F0614" w:rsidRPr="004F0614" w:rsidRDefault="004F0614" w:rsidP="004F0614">
      <w:pPr>
        <w:numPr>
          <w:ilvl w:val="0"/>
          <w:numId w:val="71"/>
        </w:numPr>
      </w:pPr>
      <w:r w:rsidRPr="004F0614">
        <w:t>Мониторинг состояния заказов:</w:t>
      </w:r>
    </w:p>
    <w:p w14:paraId="6388DC7B" w14:textId="77777777" w:rsidR="004F0614" w:rsidRPr="004F0614" w:rsidRDefault="004F0614" w:rsidP="004F0614">
      <w:pPr>
        <w:numPr>
          <w:ilvl w:val="1"/>
          <w:numId w:val="71"/>
        </w:numPr>
      </w:pPr>
      <w:r w:rsidRPr="004F0614">
        <w:t>Отслеживание активных заказов в реальном времени.</w:t>
      </w:r>
    </w:p>
    <w:p w14:paraId="147F3BDE" w14:textId="77777777" w:rsidR="004F0614" w:rsidRPr="004F0614" w:rsidRDefault="004F0614" w:rsidP="004F0614">
      <w:pPr>
        <w:numPr>
          <w:ilvl w:val="1"/>
          <w:numId w:val="71"/>
        </w:numPr>
      </w:pPr>
      <w:r w:rsidRPr="004F0614">
        <w:t>Просмотр статусов заказов (новые, в пути) и местоположения водителей.</w:t>
      </w:r>
    </w:p>
    <w:p w14:paraId="70287DAD" w14:textId="77777777" w:rsidR="004F0614" w:rsidRPr="004F0614" w:rsidRDefault="004F0614" w:rsidP="004F0614">
      <w:pPr>
        <w:numPr>
          <w:ilvl w:val="0"/>
          <w:numId w:val="71"/>
        </w:numPr>
      </w:pPr>
      <w:r w:rsidRPr="004F0614">
        <w:t>Управление заказами:</w:t>
      </w:r>
    </w:p>
    <w:p w14:paraId="5C6A415E" w14:textId="77777777" w:rsidR="004F0614" w:rsidRPr="004F0614" w:rsidRDefault="004F0614" w:rsidP="00AB70E7">
      <w:pPr>
        <w:numPr>
          <w:ilvl w:val="1"/>
          <w:numId w:val="71"/>
        </w:numPr>
      </w:pPr>
      <w:r w:rsidRPr="004F0614">
        <w:t xml:space="preserve">Возможность </w:t>
      </w:r>
      <w:r w:rsidR="00AB70E7">
        <w:t>разместить готовый заказ для доставки свободным водителям.</w:t>
      </w:r>
    </w:p>
    <w:p w14:paraId="735AA629" w14:textId="77777777" w:rsidR="004F0614" w:rsidRPr="004F0614" w:rsidRDefault="004F0614" w:rsidP="004F0614">
      <w:pPr>
        <w:numPr>
          <w:ilvl w:val="0"/>
          <w:numId w:val="71"/>
        </w:numPr>
      </w:pPr>
      <w:r w:rsidRPr="004F0614">
        <w:t>Аналитика и отчетность:</w:t>
      </w:r>
    </w:p>
    <w:p w14:paraId="77A56C20" w14:textId="77777777" w:rsidR="004F0614" w:rsidRPr="004F0614" w:rsidRDefault="004F0614" w:rsidP="004F0614">
      <w:pPr>
        <w:numPr>
          <w:ilvl w:val="1"/>
          <w:numId w:val="71"/>
        </w:numPr>
      </w:pPr>
      <w:r w:rsidRPr="004F0614">
        <w:t>Доступ к статистике по выполненным заказам, времени доставки, отзывам клиентов.</w:t>
      </w:r>
    </w:p>
    <w:p w14:paraId="203203EF" w14:textId="77777777" w:rsidR="00075BF2" w:rsidRPr="00075BF2" w:rsidRDefault="00075BF2" w:rsidP="00075BF2">
      <w:r w:rsidRPr="00075BF2">
        <w:rPr>
          <w:b/>
          <w:bCs/>
        </w:rPr>
        <w:t>Интеграция с картографическими сервисами:</w:t>
      </w:r>
    </w:p>
    <w:p w14:paraId="39CDA87D" w14:textId="77777777" w:rsidR="00075BF2" w:rsidRDefault="00075BF2" w:rsidP="00075BF2">
      <w:pPr>
        <w:numPr>
          <w:ilvl w:val="0"/>
          <w:numId w:val="46"/>
        </w:numPr>
      </w:pPr>
      <w:r w:rsidRPr="00075BF2">
        <w:t>Интеграция с картами и сервисами для мониторинга дорожной ситуации и планирования оптимальных маршрутов для доставки.</w:t>
      </w:r>
    </w:p>
    <w:p w14:paraId="21C593E3" w14:textId="77777777" w:rsidR="003D1FAC" w:rsidRPr="003D1FAC" w:rsidRDefault="003D1FAC" w:rsidP="003D1FAC">
      <w:r w:rsidRPr="003D1FAC">
        <w:rPr>
          <w:b/>
          <w:bCs/>
        </w:rPr>
        <w:t>Серверная часть решения:</w:t>
      </w:r>
    </w:p>
    <w:p w14:paraId="33C72217" w14:textId="77777777" w:rsidR="003D1FAC" w:rsidRPr="003D1FAC" w:rsidRDefault="003D1FAC" w:rsidP="003D1FAC">
      <w:pPr>
        <w:numPr>
          <w:ilvl w:val="0"/>
          <w:numId w:val="60"/>
        </w:numPr>
      </w:pPr>
      <w:r w:rsidRPr="003D1FAC">
        <w:t>Обработка данных о заказах, водителях и клиентах в режиме реального времени.</w:t>
      </w:r>
    </w:p>
    <w:p w14:paraId="79738FCA" w14:textId="77777777" w:rsidR="003D1FAC" w:rsidRPr="003D1FAC" w:rsidRDefault="003D1FAC" w:rsidP="003D1FAC">
      <w:pPr>
        <w:numPr>
          <w:ilvl w:val="0"/>
          <w:numId w:val="60"/>
        </w:numPr>
      </w:pPr>
      <w:r w:rsidRPr="003D1FAC">
        <w:t>Обеспечение обмена данными между веб-сайтом, мобильным приложением и базой данных.</w:t>
      </w:r>
    </w:p>
    <w:p w14:paraId="61602481" w14:textId="77777777" w:rsidR="003D1FAC" w:rsidRPr="003D1FAC" w:rsidRDefault="003D1FAC" w:rsidP="003D1FAC">
      <w:pPr>
        <w:numPr>
          <w:ilvl w:val="0"/>
          <w:numId w:val="60"/>
        </w:numPr>
      </w:pPr>
      <w:r w:rsidRPr="003D1FAC">
        <w:t>Генерация и обновление маршрутов для водителей</w:t>
      </w:r>
      <w:r>
        <w:t>.</w:t>
      </w:r>
    </w:p>
    <w:p w14:paraId="406546E6" w14:textId="77777777" w:rsidR="003D1FAC" w:rsidRPr="003D1FAC" w:rsidRDefault="003D1FAC" w:rsidP="003D1FAC">
      <w:pPr>
        <w:numPr>
          <w:ilvl w:val="0"/>
          <w:numId w:val="60"/>
        </w:numPr>
      </w:pPr>
      <w:r w:rsidRPr="003D1FAC">
        <w:t>Обеспечение защиты данных, включая персональную информацию клиентов и водителей.</w:t>
      </w:r>
    </w:p>
    <w:p w14:paraId="085DBDD3" w14:textId="77777777" w:rsidR="003D1FAC" w:rsidRPr="00075BF2" w:rsidRDefault="003D1FAC" w:rsidP="003D1FAC">
      <w:pPr>
        <w:numPr>
          <w:ilvl w:val="0"/>
          <w:numId w:val="60"/>
        </w:numPr>
      </w:pPr>
      <w:r w:rsidRPr="003D1FAC">
        <w:t>Хранение и обработка данных о заказах, отзывах, времени доставки и аналитической информации для повышения эффективности работы компании.</w:t>
      </w:r>
    </w:p>
    <w:p w14:paraId="0F47FA15" w14:textId="77777777" w:rsidR="00152C21" w:rsidRPr="00075BF2" w:rsidRDefault="00152C21" w:rsidP="00791061"/>
    <w:p w14:paraId="5751B478" w14:textId="77777777" w:rsidR="00125D4F" w:rsidRDefault="00791061" w:rsidP="00125D4F">
      <w:pPr>
        <w:pStyle w:val="2"/>
      </w:pPr>
      <w:bookmarkStart w:id="19" w:name="_Toc147596850"/>
      <w:r>
        <w:t>За рамками решения</w:t>
      </w:r>
      <w:bookmarkEnd w:id="19"/>
    </w:p>
    <w:p w14:paraId="74854C50" w14:textId="77777777" w:rsidR="00DC2C0D" w:rsidRPr="00DC2C0D" w:rsidRDefault="00DC2C0D" w:rsidP="00DC2C0D">
      <w:pPr>
        <w:rPr>
          <w:b/>
        </w:rPr>
      </w:pPr>
      <w:r w:rsidRPr="00DC2C0D">
        <w:rPr>
          <w:b/>
        </w:rPr>
        <w:t>Поддержка других платформ (например, Windows или Linux для водителей):</w:t>
      </w:r>
    </w:p>
    <w:p w14:paraId="38CD8868" w14:textId="77777777" w:rsidR="00DC2C0D" w:rsidRPr="00DC2C0D" w:rsidRDefault="00DC2C0D" w:rsidP="00DC2C0D">
      <w:pPr>
        <w:numPr>
          <w:ilvl w:val="0"/>
          <w:numId w:val="47"/>
        </w:numPr>
      </w:pPr>
      <w:r w:rsidRPr="00DC2C0D">
        <w:t>Мобильное приложение будет доступно только на iOS и Android на начальной стадии.</w:t>
      </w:r>
    </w:p>
    <w:p w14:paraId="3FF6D4A0" w14:textId="77777777" w:rsidR="00DC2C0D" w:rsidRPr="00DC2C0D" w:rsidRDefault="00DC2C0D" w:rsidP="00DC2C0D">
      <w:pPr>
        <w:numPr>
          <w:ilvl w:val="0"/>
          <w:numId w:val="47"/>
        </w:numPr>
      </w:pPr>
      <w:r w:rsidRPr="00DC2C0D">
        <w:t>Причина: Это ограничивает круг пользователей, но позволяет сосредоточиться на наиболее популярных мобильных платформах</w:t>
      </w:r>
      <w:r w:rsidR="0081711A" w:rsidRPr="005A15F7">
        <w:t>.</w:t>
      </w:r>
    </w:p>
    <w:p w14:paraId="7B47C59A" w14:textId="77777777" w:rsidR="00DC2C0D" w:rsidRPr="00DC2C0D" w:rsidRDefault="00DC2C0D" w:rsidP="00DC2C0D">
      <w:r w:rsidRPr="00DC2C0D">
        <w:rPr>
          <w:b/>
          <w:bCs/>
        </w:rPr>
        <w:t>Многоязычность интерфейса на старте:</w:t>
      </w:r>
    </w:p>
    <w:p w14:paraId="0B74B017" w14:textId="77777777" w:rsidR="00DC2C0D" w:rsidRPr="00DC2C0D" w:rsidRDefault="00DC2C0D" w:rsidP="00DC2C0D">
      <w:pPr>
        <w:numPr>
          <w:ilvl w:val="0"/>
          <w:numId w:val="48"/>
        </w:numPr>
      </w:pPr>
      <w:r w:rsidRPr="00DC2C0D">
        <w:t>Система будет работать только на одном языке (например, русском) в первой версии.</w:t>
      </w:r>
    </w:p>
    <w:p w14:paraId="169421AC" w14:textId="77777777" w:rsidR="00791061" w:rsidRPr="0081711A" w:rsidRDefault="00DC2C0D" w:rsidP="00791061">
      <w:pPr>
        <w:numPr>
          <w:ilvl w:val="0"/>
          <w:numId w:val="48"/>
        </w:numPr>
      </w:pPr>
      <w:r w:rsidRPr="00DC2C0D">
        <w:t>Причина: Включение многоязычности потребует дополнительных ресурсов для перевода и локализации</w:t>
      </w:r>
      <w:r w:rsidR="0081711A" w:rsidRPr="0081711A">
        <w:t>.</w:t>
      </w:r>
    </w:p>
    <w:p w14:paraId="4BDC899E" w14:textId="77777777" w:rsidR="00125D4F" w:rsidRDefault="00791061" w:rsidP="00125D4F">
      <w:pPr>
        <w:pStyle w:val="2"/>
      </w:pPr>
      <w:bookmarkStart w:id="20" w:name="_Toc147596851"/>
      <w:r>
        <w:t>Критерии одобрения решения</w:t>
      </w:r>
      <w:bookmarkEnd w:id="20"/>
    </w:p>
    <w:p w14:paraId="66984CD6" w14:textId="77777777" w:rsidR="00693D2E" w:rsidRPr="00693D2E" w:rsidRDefault="00693D2E" w:rsidP="00693D2E">
      <w:pPr>
        <w:rPr>
          <w:b/>
        </w:rPr>
      </w:pPr>
      <w:r w:rsidRPr="00693D2E">
        <w:rPr>
          <w:b/>
        </w:rPr>
        <w:t>Функциональность веб-сайта для клиентов:</w:t>
      </w:r>
    </w:p>
    <w:p w14:paraId="7BC890CB" w14:textId="77777777" w:rsidR="00693D2E" w:rsidRPr="00693D2E" w:rsidRDefault="00693D2E" w:rsidP="00693D2E">
      <w:pPr>
        <w:numPr>
          <w:ilvl w:val="0"/>
          <w:numId w:val="61"/>
        </w:numPr>
      </w:pPr>
      <w:r w:rsidRPr="00693D2E">
        <w:t>Пользователи могут авторизоваться, выбирать пиццу из меню, указывать адрес доставки, отслеживать статус заказа в реальном времени и оставлять отзывы.</w:t>
      </w:r>
    </w:p>
    <w:p w14:paraId="5867C0E4" w14:textId="77777777" w:rsidR="00693D2E" w:rsidRPr="00693D2E" w:rsidRDefault="00693D2E" w:rsidP="00693D2E">
      <w:pPr>
        <w:numPr>
          <w:ilvl w:val="0"/>
          <w:numId w:val="61"/>
        </w:numPr>
      </w:pPr>
      <w:r w:rsidRPr="00693D2E">
        <w:t>Функция повторного заказа работает корректно, включая возможность изменения адреса доставки.</w:t>
      </w:r>
    </w:p>
    <w:p w14:paraId="1F5FE27E" w14:textId="77777777" w:rsidR="00693D2E" w:rsidRPr="00693D2E" w:rsidRDefault="00693D2E" w:rsidP="00693D2E">
      <w:pPr>
        <w:numPr>
          <w:ilvl w:val="0"/>
          <w:numId w:val="61"/>
        </w:numPr>
      </w:pPr>
      <w:r w:rsidRPr="00693D2E">
        <w:t>Интеграция с картографическим сервисом позволяет предоставлять клиентам время доставки</w:t>
      </w:r>
      <w:r w:rsidR="006E1F43">
        <w:t>.</w:t>
      </w:r>
    </w:p>
    <w:p w14:paraId="3C80B252" w14:textId="77777777" w:rsidR="00693D2E" w:rsidRPr="00693D2E" w:rsidRDefault="00693D2E" w:rsidP="00693D2E">
      <w:r w:rsidRPr="00693D2E">
        <w:rPr>
          <w:b/>
          <w:bCs/>
        </w:rPr>
        <w:t>Функциональность мобильного приложения для водителей:</w:t>
      </w:r>
    </w:p>
    <w:p w14:paraId="3045D69F" w14:textId="77777777" w:rsidR="00693D2E" w:rsidRPr="00693D2E" w:rsidRDefault="00693D2E" w:rsidP="00693D2E">
      <w:pPr>
        <w:numPr>
          <w:ilvl w:val="0"/>
          <w:numId w:val="62"/>
        </w:numPr>
      </w:pPr>
      <w:r w:rsidRPr="00693D2E">
        <w:t xml:space="preserve">Водители могут авторизоваться, изменять статус, получать </w:t>
      </w:r>
      <w:r w:rsidR="006E1F43">
        <w:t>данные</w:t>
      </w:r>
      <w:r w:rsidRPr="00693D2E">
        <w:t xml:space="preserve"> о доступных заказах и выбирать их.</w:t>
      </w:r>
    </w:p>
    <w:p w14:paraId="02475BA5" w14:textId="77777777" w:rsidR="00693D2E" w:rsidRPr="00693D2E" w:rsidRDefault="00693D2E" w:rsidP="00693D2E">
      <w:pPr>
        <w:numPr>
          <w:ilvl w:val="0"/>
          <w:numId w:val="62"/>
        </w:numPr>
      </w:pPr>
      <w:r w:rsidRPr="00693D2E">
        <w:t>Оптимизация маршрутов на основе данных о пробках корректно направляет водителей к клиентам.</w:t>
      </w:r>
    </w:p>
    <w:p w14:paraId="0693802B" w14:textId="77777777" w:rsidR="00693D2E" w:rsidRDefault="00693D2E" w:rsidP="00693D2E">
      <w:pPr>
        <w:numPr>
          <w:ilvl w:val="0"/>
          <w:numId w:val="62"/>
        </w:numPr>
      </w:pPr>
      <w:r w:rsidRPr="00693D2E">
        <w:t>Обновление статуса заказа и завершение доставки фиксируются без сбоев.</w:t>
      </w:r>
    </w:p>
    <w:p w14:paraId="63A8A014" w14:textId="77777777" w:rsidR="005959A3" w:rsidRPr="005959A3" w:rsidRDefault="005959A3" w:rsidP="005959A3">
      <w:pPr>
        <w:rPr>
          <w:b/>
          <w:bCs/>
        </w:rPr>
      </w:pPr>
      <w:r w:rsidRPr="005959A3">
        <w:rPr>
          <w:b/>
          <w:bCs/>
        </w:rPr>
        <w:t>Функциональность веб-сервиса для менеджеров:</w:t>
      </w:r>
    </w:p>
    <w:p w14:paraId="57120169" w14:textId="77777777" w:rsidR="005959A3" w:rsidRDefault="005959A3" w:rsidP="005959A3">
      <w:pPr>
        <w:numPr>
          <w:ilvl w:val="0"/>
          <w:numId w:val="73"/>
        </w:numPr>
      </w:pPr>
      <w:r w:rsidRPr="005959A3">
        <w:t>Менеджеры могут авторизоваться в веб-сервисе для управления операциями.</w:t>
      </w:r>
    </w:p>
    <w:p w14:paraId="68CD081C" w14:textId="77777777" w:rsidR="005959A3" w:rsidRDefault="005959A3" w:rsidP="005959A3">
      <w:pPr>
        <w:numPr>
          <w:ilvl w:val="0"/>
          <w:numId w:val="73"/>
        </w:numPr>
      </w:pPr>
      <w:r w:rsidRPr="005959A3">
        <w:t>Реальное время отслеживания всех активных заказов и текущего местоположения курьеров.</w:t>
      </w:r>
    </w:p>
    <w:p w14:paraId="1CBD1AC0" w14:textId="77777777" w:rsidR="005959A3" w:rsidRDefault="005959A3" w:rsidP="005959A3">
      <w:pPr>
        <w:numPr>
          <w:ilvl w:val="0"/>
          <w:numId w:val="73"/>
        </w:numPr>
      </w:pPr>
      <w:r w:rsidRPr="005959A3">
        <w:t>Просмотр статуса водителей (свободен, занят).</w:t>
      </w:r>
    </w:p>
    <w:p w14:paraId="1DB805E7" w14:textId="77777777" w:rsidR="005959A3" w:rsidRPr="00693D2E" w:rsidRDefault="005959A3" w:rsidP="005959A3">
      <w:pPr>
        <w:numPr>
          <w:ilvl w:val="0"/>
          <w:numId w:val="73"/>
        </w:numPr>
      </w:pPr>
      <w:r w:rsidRPr="005959A3">
        <w:t>Анализ маршрутов и мониторинг времени выполнения доставки.</w:t>
      </w:r>
    </w:p>
    <w:p w14:paraId="37C733B4" w14:textId="77777777" w:rsidR="00693D2E" w:rsidRPr="00693D2E" w:rsidRDefault="00693D2E" w:rsidP="00693D2E">
      <w:r w:rsidRPr="00693D2E">
        <w:rPr>
          <w:b/>
          <w:bCs/>
        </w:rPr>
        <w:t>Производительность и стабильность системы:</w:t>
      </w:r>
    </w:p>
    <w:p w14:paraId="7017507D" w14:textId="77777777" w:rsidR="00693D2E" w:rsidRPr="00693D2E" w:rsidRDefault="00693D2E" w:rsidP="00693D2E">
      <w:pPr>
        <w:numPr>
          <w:ilvl w:val="0"/>
          <w:numId w:val="63"/>
        </w:numPr>
      </w:pPr>
      <w:r w:rsidRPr="00693D2E">
        <w:t>Веб-сайт и мобильное приложение работают стабильно при пиковых нагрузках.</w:t>
      </w:r>
    </w:p>
    <w:p w14:paraId="4977ABEB" w14:textId="77777777" w:rsidR="00693D2E" w:rsidRPr="00693D2E" w:rsidRDefault="00693D2E" w:rsidP="00693D2E">
      <w:pPr>
        <w:numPr>
          <w:ilvl w:val="0"/>
          <w:numId w:val="63"/>
        </w:numPr>
      </w:pPr>
      <w:r w:rsidRPr="00693D2E">
        <w:t>Серверная часть корректно обрабатывает данные и обеспечивает бесперебойный обмен информацией между компонентами системы.</w:t>
      </w:r>
    </w:p>
    <w:p w14:paraId="0F0B2E6A" w14:textId="77777777" w:rsidR="00693D2E" w:rsidRPr="00693D2E" w:rsidRDefault="00693D2E" w:rsidP="00693D2E">
      <w:r w:rsidRPr="00693D2E">
        <w:rPr>
          <w:b/>
          <w:bCs/>
        </w:rPr>
        <w:t>Интеграция с картографическими сервисами:</w:t>
      </w:r>
    </w:p>
    <w:p w14:paraId="3B005C65" w14:textId="77777777" w:rsidR="00693D2E" w:rsidRPr="00693D2E" w:rsidRDefault="00693D2E" w:rsidP="00693D2E">
      <w:pPr>
        <w:numPr>
          <w:ilvl w:val="0"/>
          <w:numId w:val="64"/>
        </w:numPr>
      </w:pPr>
      <w:r w:rsidRPr="00693D2E">
        <w:lastRenderedPageBreak/>
        <w:t>Все функции, зависящие от картографических данных (оптимизация маршрутов, расчет времени доставки), работают корректно и предоставляют актуальную информацию.</w:t>
      </w:r>
    </w:p>
    <w:p w14:paraId="17E557E6" w14:textId="77777777" w:rsidR="00693D2E" w:rsidRPr="00693D2E" w:rsidRDefault="00693D2E" w:rsidP="00693D2E">
      <w:r w:rsidRPr="00693D2E">
        <w:rPr>
          <w:b/>
          <w:bCs/>
        </w:rPr>
        <w:t>Удобство использования:</w:t>
      </w:r>
    </w:p>
    <w:p w14:paraId="5469D7CA" w14:textId="77777777" w:rsidR="00693D2E" w:rsidRPr="00693D2E" w:rsidRDefault="00693D2E" w:rsidP="00693D2E">
      <w:pPr>
        <w:numPr>
          <w:ilvl w:val="0"/>
          <w:numId w:val="66"/>
        </w:numPr>
      </w:pPr>
      <w:r w:rsidRPr="00693D2E">
        <w:t>Веб-сайт и приложение имеют интуитивно понятный интерфейс.</w:t>
      </w:r>
    </w:p>
    <w:p w14:paraId="7B8833ED" w14:textId="77777777" w:rsidR="00693D2E" w:rsidRPr="00693D2E" w:rsidRDefault="00693D2E" w:rsidP="00693D2E">
      <w:pPr>
        <w:numPr>
          <w:ilvl w:val="0"/>
          <w:numId w:val="66"/>
        </w:numPr>
      </w:pPr>
      <w:r w:rsidRPr="00693D2E">
        <w:t>Пользователи могут выполнить ключевые действия (оформление заказа, выбор заказа, обновление статуса) без затруднений.</w:t>
      </w:r>
    </w:p>
    <w:p w14:paraId="333CF93E" w14:textId="77777777" w:rsidR="00693D2E" w:rsidRPr="00693D2E" w:rsidRDefault="00693D2E" w:rsidP="00693D2E">
      <w:r w:rsidRPr="00693D2E">
        <w:rPr>
          <w:b/>
          <w:bCs/>
        </w:rPr>
        <w:t>Аналитика и отчетность:</w:t>
      </w:r>
    </w:p>
    <w:p w14:paraId="453299F6" w14:textId="77777777" w:rsidR="00791061" w:rsidRPr="00791061" w:rsidRDefault="00693D2E" w:rsidP="00791061">
      <w:pPr>
        <w:numPr>
          <w:ilvl w:val="0"/>
          <w:numId w:val="67"/>
        </w:numPr>
      </w:pPr>
      <w:r w:rsidRPr="00693D2E">
        <w:t>Система собирает и предоставляет аналитические данные для компании, включая статистику заказов и эффективность доставки.</w:t>
      </w:r>
    </w:p>
    <w:p w14:paraId="4149556C" w14:textId="77777777" w:rsidR="00125D4F" w:rsidRPr="00653D26" w:rsidRDefault="008E4365" w:rsidP="00125D4F">
      <w:pPr>
        <w:pStyle w:val="1"/>
        <w:rPr>
          <w:lang w:val="en-US"/>
        </w:rPr>
      </w:pPr>
      <w:bookmarkStart w:id="21" w:name="_Toc147596852"/>
      <w:r>
        <w:t>Стратегии дизайна решения</w:t>
      </w:r>
      <w:bookmarkEnd w:id="21"/>
    </w:p>
    <w:p w14:paraId="355EEF05" w14:textId="77777777" w:rsidR="00383F3D" w:rsidRPr="00590D3C" w:rsidRDefault="008E4365" w:rsidP="00383F3D">
      <w:pPr>
        <w:pStyle w:val="2"/>
        <w:rPr>
          <w:lang w:val="en-US"/>
        </w:rPr>
      </w:pPr>
      <w:bookmarkStart w:id="22" w:name="_Toc147596853"/>
      <w:r>
        <w:t>Стр</w:t>
      </w:r>
      <w:r w:rsidR="00383F3D">
        <w:t>атегия</w:t>
      </w:r>
      <w:r w:rsidRPr="00383F3D">
        <w:rPr>
          <w:lang w:val="en-US"/>
        </w:rPr>
        <w:t xml:space="preserve"> </w:t>
      </w:r>
      <w:r>
        <w:t>архитектурного</w:t>
      </w:r>
      <w:r w:rsidRPr="00383F3D">
        <w:rPr>
          <w:lang w:val="en-US"/>
        </w:rPr>
        <w:t xml:space="preserve"> </w:t>
      </w:r>
      <w:r>
        <w:t>дизайна</w:t>
      </w:r>
      <w:bookmarkEnd w:id="22"/>
    </w:p>
    <w:p w14:paraId="113A3717" w14:textId="00BFB5A9" w:rsidR="00FC5B93" w:rsidRPr="00383F3D" w:rsidRDefault="006B6544" w:rsidP="00FC5B93">
      <w:r w:rsidRPr="003307BE">
        <w:rPr>
          <w:noProof/>
        </w:rPr>
        <w:drawing>
          <wp:inline distT="0" distB="0" distL="0" distR="0" wp14:anchorId="53127A63" wp14:editId="2921622A">
            <wp:extent cx="5765800" cy="42418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2987" w14:textId="77777777" w:rsidR="00125D4F" w:rsidRDefault="00383F3D" w:rsidP="00125D4F">
      <w:pPr>
        <w:pStyle w:val="2"/>
      </w:pPr>
      <w:bookmarkStart w:id="23" w:name="_Toc147596854"/>
      <w:bookmarkEnd w:id="0"/>
      <w:bookmarkEnd w:id="1"/>
      <w:bookmarkEnd w:id="2"/>
      <w:bookmarkEnd w:id="3"/>
      <w:r>
        <w:t>Стратегия</w:t>
      </w:r>
      <w:r w:rsidR="008E4365">
        <w:t xml:space="preserve"> технологического дизайна</w:t>
      </w:r>
      <w:bookmarkEnd w:id="23"/>
    </w:p>
    <w:p w14:paraId="6125CE0C" w14:textId="77777777" w:rsidR="00AE2F11" w:rsidRPr="00AE2F11" w:rsidRDefault="00AE2F11" w:rsidP="00AE2F11">
      <w:pPr>
        <w:rPr>
          <w:b/>
        </w:rPr>
      </w:pPr>
      <w:r w:rsidRPr="00AE2F11">
        <w:rPr>
          <w:b/>
        </w:rPr>
        <w:t>Frontend (Веб и мобильное приложение):</w:t>
      </w:r>
    </w:p>
    <w:p w14:paraId="025E906F" w14:textId="77777777" w:rsidR="00AE2F11" w:rsidRPr="00AE2F11" w:rsidRDefault="00AE2F11" w:rsidP="00AE2F11">
      <w:pPr>
        <w:numPr>
          <w:ilvl w:val="0"/>
          <w:numId w:val="55"/>
        </w:numPr>
      </w:pPr>
      <w:r w:rsidRPr="00AE2F11">
        <w:rPr>
          <w:b/>
          <w:bCs/>
        </w:rPr>
        <w:t>Веб-сайт для клиентов</w:t>
      </w:r>
      <w:r w:rsidRPr="00AE2F11">
        <w:t xml:space="preserve">: Для создания динамичного и интерактивного интерфейса будет использован </w:t>
      </w:r>
      <w:r w:rsidRPr="00AE2F11">
        <w:rPr>
          <w:b/>
          <w:bCs/>
        </w:rPr>
        <w:t>HTML, CSS, JavaScript</w:t>
      </w:r>
      <w:r w:rsidRPr="00AE2F11">
        <w:t>, с применением</w:t>
      </w:r>
      <w:r>
        <w:t xml:space="preserve"> </w:t>
      </w:r>
      <w:r w:rsidRPr="00AE2F11">
        <w:t xml:space="preserve">фреймворков </w:t>
      </w:r>
      <w:r w:rsidRPr="00AE2F11">
        <w:rPr>
          <w:b/>
          <w:bCs/>
        </w:rPr>
        <w:t>React</w:t>
      </w:r>
      <w:r w:rsidR="002208F8">
        <w:t>.</w:t>
      </w:r>
    </w:p>
    <w:p w14:paraId="00D7AAC0" w14:textId="77777777" w:rsidR="00AE2F11" w:rsidRDefault="00AE2F11" w:rsidP="00AE2F11">
      <w:pPr>
        <w:numPr>
          <w:ilvl w:val="0"/>
          <w:numId w:val="55"/>
        </w:numPr>
      </w:pPr>
      <w:r w:rsidRPr="00AE2F11">
        <w:rPr>
          <w:b/>
          <w:bCs/>
        </w:rPr>
        <w:lastRenderedPageBreak/>
        <w:t>Мобильное приложение для водителей</w:t>
      </w:r>
      <w:r w:rsidRPr="00AE2F11">
        <w:t xml:space="preserve">: Для разработки мобильного приложения будет использован </w:t>
      </w:r>
      <w:r w:rsidRPr="00AE2F11">
        <w:rPr>
          <w:b/>
          <w:bCs/>
        </w:rPr>
        <w:t>Flutter</w:t>
      </w:r>
      <w:r w:rsidRPr="00AE2F11">
        <w:t xml:space="preserve"> или </w:t>
      </w:r>
      <w:r w:rsidRPr="00AE2F11">
        <w:rPr>
          <w:b/>
          <w:bCs/>
        </w:rPr>
        <w:t>React Native</w:t>
      </w:r>
      <w:r w:rsidRPr="00AE2F11">
        <w:t>.</w:t>
      </w:r>
    </w:p>
    <w:p w14:paraId="6CBE329C" w14:textId="77777777" w:rsidR="00513CD3" w:rsidRPr="00AE2F11" w:rsidRDefault="00F54104" w:rsidP="00763323">
      <w:pPr>
        <w:numPr>
          <w:ilvl w:val="0"/>
          <w:numId w:val="55"/>
        </w:numPr>
      </w:pPr>
      <w:r>
        <w:rPr>
          <w:b/>
          <w:bCs/>
        </w:rPr>
        <w:t>Веб-сервис для менеджеров</w:t>
      </w:r>
      <w:r w:rsidR="00763323" w:rsidRPr="00FC5B93">
        <w:t>:</w:t>
      </w:r>
      <w:r w:rsidR="00763323">
        <w:t xml:space="preserve"> </w:t>
      </w:r>
      <w:r w:rsidR="00BC0DB0">
        <w:t xml:space="preserve"> </w:t>
      </w:r>
      <w:r w:rsidR="00763323" w:rsidRPr="00FC5B93">
        <w:t xml:space="preserve">Реализуется на базе </w:t>
      </w:r>
      <w:r w:rsidR="00763323" w:rsidRPr="00763323">
        <w:rPr>
          <w:b/>
          <w:bCs/>
        </w:rPr>
        <w:t>React</w:t>
      </w:r>
      <w:r w:rsidR="00763323" w:rsidRPr="00FC5B93">
        <w:t xml:space="preserve"> или </w:t>
      </w:r>
      <w:r w:rsidR="00763323" w:rsidRPr="00763323">
        <w:rPr>
          <w:b/>
          <w:bCs/>
        </w:rPr>
        <w:t>Vue.js</w:t>
      </w:r>
      <w:r w:rsidR="00763323" w:rsidRPr="00FC5B93">
        <w:t>.</w:t>
      </w:r>
    </w:p>
    <w:p w14:paraId="57A8779C" w14:textId="77777777" w:rsidR="00AE2F11" w:rsidRPr="00AE2F11" w:rsidRDefault="00AE2F11" w:rsidP="00AE2F11">
      <w:r w:rsidRPr="00AE2F11">
        <w:rPr>
          <w:b/>
          <w:bCs/>
        </w:rPr>
        <w:t>Backend (Серверная часть)</w:t>
      </w:r>
      <w:r w:rsidRPr="00AE2F11">
        <w:t>:</w:t>
      </w:r>
    </w:p>
    <w:p w14:paraId="75018CE3" w14:textId="77777777" w:rsidR="00AE2F11" w:rsidRPr="00AE2F11" w:rsidRDefault="005F15C0" w:rsidP="00AE2F11">
      <w:pPr>
        <w:numPr>
          <w:ilvl w:val="0"/>
          <w:numId w:val="56"/>
        </w:numPr>
      </w:pPr>
      <w:r>
        <w:rPr>
          <w:b/>
          <w:bCs/>
          <w:lang w:val="en-US"/>
        </w:rPr>
        <w:t>Python</w:t>
      </w:r>
      <w:r w:rsidR="00AE2F11" w:rsidRPr="00AE2F11">
        <w:rPr>
          <w:b/>
          <w:bCs/>
        </w:rPr>
        <w:t xml:space="preserve"> и </w:t>
      </w:r>
      <w:r w:rsidRPr="005F15C0">
        <w:rPr>
          <w:b/>
          <w:bCs/>
        </w:rPr>
        <w:t>FastAPI</w:t>
      </w:r>
      <w:r w:rsidR="00AE2F11" w:rsidRPr="00AE2F11">
        <w:t xml:space="preserve">: Серверная часть системы будет реализована с использованием </w:t>
      </w:r>
      <w:r>
        <w:rPr>
          <w:b/>
          <w:bCs/>
          <w:lang w:val="en-US"/>
        </w:rPr>
        <w:t>Python</w:t>
      </w:r>
      <w:r w:rsidR="00AE2F11" w:rsidRPr="00AE2F11">
        <w:t xml:space="preserve"> с фреймворком </w:t>
      </w:r>
      <w:r w:rsidRPr="005F15C0">
        <w:rPr>
          <w:b/>
          <w:bCs/>
        </w:rPr>
        <w:t>FastAPI</w:t>
      </w:r>
      <w:r w:rsidR="00AE2F11" w:rsidRPr="00AE2F11">
        <w:t>.</w:t>
      </w:r>
    </w:p>
    <w:p w14:paraId="5786CBE9" w14:textId="38AF4EBF" w:rsidR="00AE2F11" w:rsidRDefault="00AE2F11" w:rsidP="00AE2F11">
      <w:pPr>
        <w:numPr>
          <w:ilvl w:val="0"/>
          <w:numId w:val="56"/>
        </w:numPr>
      </w:pPr>
      <w:r w:rsidRPr="00AE2F11">
        <w:rPr>
          <w:b/>
          <w:bCs/>
        </w:rPr>
        <w:t>API для картографической службы</w:t>
      </w:r>
      <w:r w:rsidRPr="00AE2F11">
        <w:t>:</w:t>
      </w:r>
      <w:r w:rsidR="004F6B7A">
        <w:t xml:space="preserve"> </w:t>
      </w:r>
      <w:r w:rsidRPr="00AE2F11">
        <w:t xml:space="preserve">Для отображения карт, вычисления оптимальных маршрутов и отслеживания доставки в реальном времени будет использован </w:t>
      </w:r>
      <w:r w:rsidRPr="00AE2F11">
        <w:rPr>
          <w:b/>
          <w:bCs/>
        </w:rPr>
        <w:t>Google Maps API</w:t>
      </w:r>
      <w:r w:rsidRPr="00AE2F11">
        <w:t>.</w:t>
      </w:r>
    </w:p>
    <w:p w14:paraId="694995C4" w14:textId="77777777" w:rsidR="0009246E" w:rsidRDefault="00EB3DF6" w:rsidP="008E4365">
      <w:pPr>
        <w:numPr>
          <w:ilvl w:val="0"/>
          <w:numId w:val="56"/>
        </w:numPr>
      </w:pPr>
      <w:r w:rsidRPr="00AE2F11">
        <w:rPr>
          <w:b/>
          <w:bCs/>
        </w:rPr>
        <w:t>PostgreSQL</w:t>
      </w:r>
      <w:r w:rsidRPr="00AE2F11">
        <w:t xml:space="preserve">: Для хранения данных о клиентах, заказах, водителях и других параметрах системы будет использована </w:t>
      </w:r>
      <w:r w:rsidRPr="00AE2F11">
        <w:rPr>
          <w:b/>
          <w:bCs/>
        </w:rPr>
        <w:t>PostgreSQL</w:t>
      </w:r>
      <w:r w:rsidRPr="00AE2F11">
        <w:t>.</w:t>
      </w:r>
    </w:p>
    <w:p w14:paraId="7BCADF38" w14:textId="77777777" w:rsidR="004F6B7A" w:rsidRPr="008E4365" w:rsidRDefault="004F6B7A" w:rsidP="004F6B7A">
      <w:pPr>
        <w:ind w:left="720"/>
      </w:pPr>
    </w:p>
    <w:sectPr w:rsidR="004F6B7A" w:rsidRPr="008E4365" w:rsidSect="00D91CC4">
      <w:footerReference w:type="default" r:id="rId10"/>
      <w:pgSz w:w="11906" w:h="16838"/>
      <w:pgMar w:top="141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43FB8" w14:textId="77777777" w:rsidR="005C26A5" w:rsidRDefault="005C26A5">
      <w:r>
        <w:separator/>
      </w:r>
    </w:p>
  </w:endnote>
  <w:endnote w:type="continuationSeparator" w:id="0">
    <w:p w14:paraId="4F9F36AD" w14:textId="77777777" w:rsidR="005C26A5" w:rsidRDefault="005C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BC9AF" w14:textId="77777777" w:rsidR="00932238" w:rsidRDefault="00932238">
    <w:pPr>
      <w:pStyle w:val="ab"/>
      <w:jc w:val="right"/>
    </w:pPr>
  </w:p>
  <w:p w14:paraId="3E453064" w14:textId="77777777" w:rsidR="00932238" w:rsidRDefault="009322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DE5B9" w14:textId="77777777" w:rsidR="005C26A5" w:rsidRDefault="005C26A5">
      <w:r>
        <w:separator/>
      </w:r>
    </w:p>
  </w:footnote>
  <w:footnote w:type="continuationSeparator" w:id="0">
    <w:p w14:paraId="31C1708E" w14:textId="77777777" w:rsidR="005C26A5" w:rsidRDefault="005C26A5">
      <w:r>
        <w:continuationSeparator/>
      </w:r>
    </w:p>
  </w:footnote>
  <w:footnote w:id="1">
    <w:p w14:paraId="2DA23099" w14:textId="77777777" w:rsidR="00682B30" w:rsidRPr="00CC1E3D" w:rsidRDefault="00682B30">
      <w:pPr>
        <w:pStyle w:val="a7"/>
        <w:rPr>
          <w:sz w:val="16"/>
          <w:lang w:val="en-US"/>
        </w:rPr>
      </w:pPr>
      <w:r w:rsidRPr="00682B30">
        <w:rPr>
          <w:rStyle w:val="ac"/>
          <w:color w:val="FFFFFF"/>
        </w:rPr>
        <w:footnoteRef/>
      </w:r>
      <w:r>
        <w:t xml:space="preserve"> </w:t>
      </w:r>
      <w:r>
        <w:rPr>
          <w:sz w:val="16"/>
        </w:rPr>
        <w:t>В документе использованы материалы белых книг</w:t>
      </w:r>
      <w:r w:rsidR="00CC1E3D">
        <w:rPr>
          <w:sz w:val="16"/>
        </w:rPr>
        <w:t xml:space="preserve"> (</w:t>
      </w:r>
      <w:r w:rsidR="00CC1E3D">
        <w:rPr>
          <w:sz w:val="16"/>
          <w:lang w:val="en-US"/>
        </w:rPr>
        <w:t>white papers</w:t>
      </w:r>
      <w:r w:rsidR="00CC1E3D">
        <w:rPr>
          <w:sz w:val="16"/>
        </w:rPr>
        <w:t>)</w:t>
      </w:r>
      <w:r>
        <w:rPr>
          <w:sz w:val="16"/>
        </w:rPr>
        <w:t xml:space="preserve"> </w:t>
      </w:r>
      <w:r w:rsidR="00CC1E3D">
        <w:rPr>
          <w:sz w:val="16"/>
        </w:rPr>
        <w:t>“MSF Process Model”, “</w:t>
      </w:r>
      <w:r w:rsidR="00CC1E3D" w:rsidRPr="00CC1E3D">
        <w:rPr>
          <w:sz w:val="16"/>
        </w:rPr>
        <w:t>MSF Risk Management Discipline</w:t>
      </w:r>
      <w:r w:rsidR="00CC1E3D">
        <w:rPr>
          <w:sz w:val="16"/>
        </w:rPr>
        <w:t>”, “</w:t>
      </w:r>
      <w:r w:rsidR="00CC1E3D" w:rsidRPr="00CC1E3D">
        <w:rPr>
          <w:sz w:val="16"/>
        </w:rPr>
        <w:t>MSF Team Model</w:t>
      </w:r>
      <w:r w:rsidR="00CC1E3D">
        <w:rPr>
          <w:sz w:val="16"/>
        </w:rPr>
        <w:t>”</w:t>
      </w:r>
      <w:r w:rsidR="00CC1E3D">
        <w:rPr>
          <w:sz w:val="16"/>
          <w:lang w:val="en-US"/>
        </w:rPr>
        <w:t xml:space="preserve"> (</w:t>
      </w:r>
      <w:hyperlink r:id="rId1" w:history="1">
        <w:r w:rsidR="00CC1E3D" w:rsidRPr="00932852">
          <w:rPr>
            <w:rStyle w:val="ae"/>
            <w:sz w:val="16"/>
            <w:lang w:val="en-US"/>
          </w:rPr>
          <w:t>http://www.microsoft.com/msf</w:t>
        </w:r>
      </w:hyperlink>
      <w:r w:rsidR="00CC1E3D">
        <w:rPr>
          <w:sz w:val="16"/>
          <w:lang w:val="en-US"/>
        </w:rPr>
        <w:t>)</w:t>
      </w:r>
      <w:r w:rsidR="00CC1E3D">
        <w:rPr>
          <w:sz w:val="16"/>
        </w:rPr>
        <w:t xml:space="preserve">, их переводов </w:t>
      </w:r>
      <w:r>
        <w:rPr>
          <w:sz w:val="16"/>
        </w:rPr>
        <w:t>“</w:t>
      </w:r>
      <w:r w:rsidRPr="00682B30">
        <w:rPr>
          <w:sz w:val="16"/>
        </w:rPr>
        <w:t>Модель процессов MSF</w:t>
      </w:r>
      <w:r>
        <w:rPr>
          <w:sz w:val="16"/>
        </w:rPr>
        <w:t>”, “</w:t>
      </w:r>
      <w:r w:rsidRPr="00682B30">
        <w:rPr>
          <w:sz w:val="16"/>
        </w:rPr>
        <w:t>Дисциплина управления рисками MSF</w:t>
      </w:r>
      <w:r>
        <w:rPr>
          <w:sz w:val="16"/>
        </w:rPr>
        <w:t>”, “</w:t>
      </w:r>
      <w:r w:rsidRPr="00682B30">
        <w:rPr>
          <w:sz w:val="16"/>
        </w:rPr>
        <w:t>Модель проектной группы MSF</w:t>
      </w:r>
      <w:r>
        <w:rPr>
          <w:sz w:val="16"/>
        </w:rPr>
        <w:t>” в</w:t>
      </w:r>
      <w:r w:rsidR="00CC1E3D">
        <w:rPr>
          <w:sz w:val="16"/>
        </w:rPr>
        <w:t>ыполненных в 2003 году</w:t>
      </w:r>
      <w:r>
        <w:rPr>
          <w:sz w:val="16"/>
        </w:rPr>
        <w:t xml:space="preserve"> корпораци</w:t>
      </w:r>
      <w:r w:rsidR="00CC1E3D">
        <w:rPr>
          <w:sz w:val="16"/>
        </w:rPr>
        <w:t>й</w:t>
      </w:r>
      <w:r w:rsidRPr="00682B30">
        <w:rPr>
          <w:sz w:val="16"/>
        </w:rPr>
        <w:t xml:space="preserve"> eLine Software</w:t>
      </w:r>
      <w:r w:rsidR="00CC1E3D">
        <w:rPr>
          <w:sz w:val="16"/>
        </w:rPr>
        <w:t xml:space="preserve"> (</w:t>
      </w:r>
      <w:hyperlink r:id="rId2" w:history="1">
        <w:r w:rsidR="00CC1E3D" w:rsidRPr="00932852">
          <w:rPr>
            <w:rStyle w:val="ae"/>
            <w:sz w:val="16"/>
          </w:rPr>
          <w:t>http://www.elinesoftware.com</w:t>
        </w:r>
      </w:hyperlink>
      <w:r w:rsidR="00CC1E3D">
        <w:rPr>
          <w:sz w:val="16"/>
        </w:rPr>
        <w:t xml:space="preserve">), а также официальных курсов </w:t>
      </w:r>
      <w:r w:rsidR="00CC1E3D">
        <w:rPr>
          <w:sz w:val="16"/>
          <w:lang w:val="en-US"/>
        </w:rPr>
        <w:t xml:space="preserve">Microsoft 2710B </w:t>
      </w:r>
      <w:r w:rsidR="00CC1E3D">
        <w:rPr>
          <w:sz w:val="16"/>
        </w:rPr>
        <w:t xml:space="preserve">и </w:t>
      </w:r>
      <w:r w:rsidR="00CC1E3D">
        <w:rPr>
          <w:sz w:val="16"/>
          <w:lang w:val="en-US"/>
        </w:rPr>
        <w:t>1846A.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70A"/>
    <w:multiLevelType w:val="multilevel"/>
    <w:tmpl w:val="8EB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6C03"/>
    <w:multiLevelType w:val="multilevel"/>
    <w:tmpl w:val="0DC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73F6F"/>
    <w:multiLevelType w:val="multilevel"/>
    <w:tmpl w:val="88E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03AA8"/>
    <w:multiLevelType w:val="multilevel"/>
    <w:tmpl w:val="FCAC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7767A"/>
    <w:multiLevelType w:val="multilevel"/>
    <w:tmpl w:val="057C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6" w15:restartNumberingAfterBreak="0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86D0F"/>
    <w:multiLevelType w:val="multilevel"/>
    <w:tmpl w:val="33AC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 w15:restartNumberingAfterBreak="0">
    <w:nsid w:val="12A44035"/>
    <w:multiLevelType w:val="multilevel"/>
    <w:tmpl w:val="F8A6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300CE"/>
    <w:multiLevelType w:val="multilevel"/>
    <w:tmpl w:val="0A80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25242"/>
    <w:multiLevelType w:val="multilevel"/>
    <w:tmpl w:val="E9C4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D1B0F"/>
    <w:multiLevelType w:val="multilevel"/>
    <w:tmpl w:val="68B0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227FCC"/>
    <w:multiLevelType w:val="multilevel"/>
    <w:tmpl w:val="26E2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2663D"/>
    <w:multiLevelType w:val="multilevel"/>
    <w:tmpl w:val="EA68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230E08"/>
    <w:multiLevelType w:val="multilevel"/>
    <w:tmpl w:val="022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391907"/>
    <w:multiLevelType w:val="multilevel"/>
    <w:tmpl w:val="A4C2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0E06E9"/>
    <w:multiLevelType w:val="hybridMultilevel"/>
    <w:tmpl w:val="F7703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0" w15:restartNumberingAfterBreak="0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1" w15:restartNumberingAfterBreak="0">
    <w:nsid w:val="21E20C9D"/>
    <w:multiLevelType w:val="multilevel"/>
    <w:tmpl w:val="2E0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3" w15:restartNumberingAfterBreak="0">
    <w:nsid w:val="2B2312A9"/>
    <w:multiLevelType w:val="hybridMultilevel"/>
    <w:tmpl w:val="1A62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25" w15:restartNumberingAfterBreak="0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0CE14F5"/>
    <w:multiLevelType w:val="multilevel"/>
    <w:tmpl w:val="65B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C87FD7"/>
    <w:multiLevelType w:val="multilevel"/>
    <w:tmpl w:val="59C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BC25DD"/>
    <w:multiLevelType w:val="multilevel"/>
    <w:tmpl w:val="79C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0" w15:restartNumberingAfterBreak="0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1" w15:restartNumberingAfterBreak="0">
    <w:nsid w:val="3A951B99"/>
    <w:multiLevelType w:val="multilevel"/>
    <w:tmpl w:val="E9B2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50EC1"/>
    <w:multiLevelType w:val="multilevel"/>
    <w:tmpl w:val="49FC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3C3F01EA"/>
    <w:multiLevelType w:val="multilevel"/>
    <w:tmpl w:val="35EA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6" w15:restartNumberingAfterBreak="0">
    <w:nsid w:val="3FA26134"/>
    <w:multiLevelType w:val="multilevel"/>
    <w:tmpl w:val="9E1C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E37EB1"/>
    <w:multiLevelType w:val="multilevel"/>
    <w:tmpl w:val="4256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F4763"/>
    <w:multiLevelType w:val="multilevel"/>
    <w:tmpl w:val="E58C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3263C9"/>
    <w:multiLevelType w:val="multilevel"/>
    <w:tmpl w:val="A9A22B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595B77"/>
    <w:multiLevelType w:val="multilevel"/>
    <w:tmpl w:val="6DE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F21C82"/>
    <w:multiLevelType w:val="multilevel"/>
    <w:tmpl w:val="D3C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2D6846"/>
    <w:multiLevelType w:val="multilevel"/>
    <w:tmpl w:val="89A87F2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05790C"/>
    <w:multiLevelType w:val="multilevel"/>
    <w:tmpl w:val="17B2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870275"/>
    <w:multiLevelType w:val="multilevel"/>
    <w:tmpl w:val="F68A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376CAB"/>
    <w:multiLevelType w:val="multilevel"/>
    <w:tmpl w:val="535A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3A230B"/>
    <w:multiLevelType w:val="multilevel"/>
    <w:tmpl w:val="4390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48" w15:restartNumberingAfterBreak="0">
    <w:nsid w:val="4D96367A"/>
    <w:multiLevelType w:val="multilevel"/>
    <w:tmpl w:val="3AA4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50" w15:restartNumberingAfterBreak="0">
    <w:nsid w:val="4F6F1B0C"/>
    <w:multiLevelType w:val="multilevel"/>
    <w:tmpl w:val="C0E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53" w15:restartNumberingAfterBreak="0">
    <w:nsid w:val="566D56A6"/>
    <w:multiLevelType w:val="multilevel"/>
    <w:tmpl w:val="C1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B15BBA"/>
    <w:multiLevelType w:val="multilevel"/>
    <w:tmpl w:val="543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7E0538"/>
    <w:multiLevelType w:val="multilevel"/>
    <w:tmpl w:val="C68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E90F41"/>
    <w:multiLevelType w:val="multilevel"/>
    <w:tmpl w:val="BCB0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045B61"/>
    <w:multiLevelType w:val="multilevel"/>
    <w:tmpl w:val="BA1E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C07E4A"/>
    <w:multiLevelType w:val="multilevel"/>
    <w:tmpl w:val="758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D03095"/>
    <w:multiLevelType w:val="hybridMultilevel"/>
    <w:tmpl w:val="FAE2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1C029C"/>
    <w:multiLevelType w:val="multilevel"/>
    <w:tmpl w:val="B39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4F3CB7"/>
    <w:multiLevelType w:val="multilevel"/>
    <w:tmpl w:val="F2F0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4C3C8A"/>
    <w:multiLevelType w:val="multilevel"/>
    <w:tmpl w:val="97B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7310D3"/>
    <w:multiLevelType w:val="multilevel"/>
    <w:tmpl w:val="3A4A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BC7CBE"/>
    <w:multiLevelType w:val="multilevel"/>
    <w:tmpl w:val="AE00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CB68B4"/>
    <w:multiLevelType w:val="multilevel"/>
    <w:tmpl w:val="145E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D651A13"/>
    <w:multiLevelType w:val="multilevel"/>
    <w:tmpl w:val="E89C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2C5EE8"/>
    <w:multiLevelType w:val="multilevel"/>
    <w:tmpl w:val="76A8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407B5B"/>
    <w:multiLevelType w:val="multilevel"/>
    <w:tmpl w:val="3EB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C2A1F7D"/>
    <w:multiLevelType w:val="multilevel"/>
    <w:tmpl w:val="7CF4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6C0C98"/>
    <w:multiLevelType w:val="multilevel"/>
    <w:tmpl w:val="CCA8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64697F"/>
    <w:multiLevelType w:val="hybridMultilevel"/>
    <w:tmpl w:val="017EA3E6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06821997">
    <w:abstractNumId w:val="29"/>
  </w:num>
  <w:num w:numId="2" w16cid:durableId="1551646707">
    <w:abstractNumId w:val="33"/>
  </w:num>
  <w:num w:numId="3" w16cid:durableId="26418645">
    <w:abstractNumId w:val="69"/>
  </w:num>
  <w:num w:numId="4" w16cid:durableId="428351131">
    <w:abstractNumId w:val="25"/>
  </w:num>
  <w:num w:numId="5" w16cid:durableId="1328752048">
    <w:abstractNumId w:val="7"/>
  </w:num>
  <w:num w:numId="6" w16cid:durableId="95902767">
    <w:abstractNumId w:val="51"/>
  </w:num>
  <w:num w:numId="7" w16cid:durableId="1216814865">
    <w:abstractNumId w:val="22"/>
  </w:num>
  <w:num w:numId="8" w16cid:durableId="1986542698">
    <w:abstractNumId w:val="35"/>
  </w:num>
  <w:num w:numId="9" w16cid:durableId="1738361672">
    <w:abstractNumId w:val="47"/>
  </w:num>
  <w:num w:numId="10" w16cid:durableId="1577007852">
    <w:abstractNumId w:val="6"/>
  </w:num>
  <w:num w:numId="11" w16cid:durableId="848833106">
    <w:abstractNumId w:val="30"/>
  </w:num>
  <w:num w:numId="12" w16cid:durableId="1065106242">
    <w:abstractNumId w:val="24"/>
  </w:num>
  <w:num w:numId="13" w16cid:durableId="503862614">
    <w:abstractNumId w:val="49"/>
  </w:num>
  <w:num w:numId="14" w16cid:durableId="1248316">
    <w:abstractNumId w:val="9"/>
  </w:num>
  <w:num w:numId="15" w16cid:durableId="2100442381">
    <w:abstractNumId w:val="20"/>
  </w:num>
  <w:num w:numId="16" w16cid:durableId="1918129474">
    <w:abstractNumId w:val="5"/>
  </w:num>
  <w:num w:numId="17" w16cid:durableId="112210818">
    <w:abstractNumId w:val="19"/>
  </w:num>
  <w:num w:numId="18" w16cid:durableId="789708928">
    <w:abstractNumId w:val="52"/>
  </w:num>
  <w:num w:numId="19" w16cid:durableId="1567641777">
    <w:abstractNumId w:val="72"/>
  </w:num>
  <w:num w:numId="20" w16cid:durableId="1441299666">
    <w:abstractNumId w:val="41"/>
  </w:num>
  <w:num w:numId="21" w16cid:durableId="1589002167">
    <w:abstractNumId w:val="61"/>
  </w:num>
  <w:num w:numId="22" w16cid:durableId="39940782">
    <w:abstractNumId w:val="67"/>
  </w:num>
  <w:num w:numId="23" w16cid:durableId="1448892199">
    <w:abstractNumId w:val="34"/>
  </w:num>
  <w:num w:numId="24" w16cid:durableId="920942449">
    <w:abstractNumId w:val="21"/>
  </w:num>
  <w:num w:numId="25" w16cid:durableId="166604842">
    <w:abstractNumId w:val="50"/>
  </w:num>
  <w:num w:numId="26" w16cid:durableId="1934703787">
    <w:abstractNumId w:val="13"/>
  </w:num>
  <w:num w:numId="27" w16cid:durableId="450786253">
    <w:abstractNumId w:val="44"/>
  </w:num>
  <w:num w:numId="28" w16cid:durableId="1642034793">
    <w:abstractNumId w:val="11"/>
  </w:num>
  <w:num w:numId="29" w16cid:durableId="1534998819">
    <w:abstractNumId w:val="43"/>
  </w:num>
  <w:num w:numId="30" w16cid:durableId="918060183">
    <w:abstractNumId w:val="68"/>
  </w:num>
  <w:num w:numId="31" w16cid:durableId="67267370">
    <w:abstractNumId w:val="8"/>
  </w:num>
  <w:num w:numId="32" w16cid:durableId="1890994520">
    <w:abstractNumId w:val="10"/>
  </w:num>
  <w:num w:numId="33" w16cid:durableId="1778207927">
    <w:abstractNumId w:val="17"/>
  </w:num>
  <w:num w:numId="34" w16cid:durableId="1324747757">
    <w:abstractNumId w:val="70"/>
  </w:num>
  <w:num w:numId="35" w16cid:durableId="814418738">
    <w:abstractNumId w:val="65"/>
  </w:num>
  <w:num w:numId="36" w16cid:durableId="1009260884">
    <w:abstractNumId w:val="15"/>
  </w:num>
  <w:num w:numId="37" w16cid:durableId="1925071060">
    <w:abstractNumId w:val="60"/>
  </w:num>
  <w:num w:numId="38" w16cid:durableId="1071151676">
    <w:abstractNumId w:val="28"/>
  </w:num>
  <w:num w:numId="39" w16cid:durableId="484317384">
    <w:abstractNumId w:val="48"/>
  </w:num>
  <w:num w:numId="40" w16cid:durableId="1530483632">
    <w:abstractNumId w:val="53"/>
  </w:num>
  <w:num w:numId="41" w16cid:durableId="1498695544">
    <w:abstractNumId w:val="45"/>
  </w:num>
  <w:num w:numId="42" w16cid:durableId="225729476">
    <w:abstractNumId w:val="18"/>
  </w:num>
  <w:num w:numId="43" w16cid:durableId="966005872">
    <w:abstractNumId w:val="0"/>
  </w:num>
  <w:num w:numId="44" w16cid:durableId="944728945">
    <w:abstractNumId w:val="66"/>
  </w:num>
  <w:num w:numId="45" w16cid:durableId="452330428">
    <w:abstractNumId w:val="71"/>
  </w:num>
  <w:num w:numId="46" w16cid:durableId="1901550383">
    <w:abstractNumId w:val="16"/>
  </w:num>
  <w:num w:numId="47" w16cid:durableId="1586451241">
    <w:abstractNumId w:val="36"/>
  </w:num>
  <w:num w:numId="48" w16cid:durableId="289865916">
    <w:abstractNumId w:val="37"/>
  </w:num>
  <w:num w:numId="49" w16cid:durableId="1558470098">
    <w:abstractNumId w:val="46"/>
  </w:num>
  <w:num w:numId="50" w16cid:durableId="59249997">
    <w:abstractNumId w:val="63"/>
  </w:num>
  <w:num w:numId="51" w16cid:durableId="1492598943">
    <w:abstractNumId w:val="26"/>
  </w:num>
  <w:num w:numId="52" w16cid:durableId="1431512453">
    <w:abstractNumId w:val="1"/>
  </w:num>
  <w:num w:numId="53" w16cid:durableId="433987952">
    <w:abstractNumId w:val="32"/>
  </w:num>
  <w:num w:numId="54" w16cid:durableId="1815220130">
    <w:abstractNumId w:val="27"/>
  </w:num>
  <w:num w:numId="55" w16cid:durableId="1755976951">
    <w:abstractNumId w:val="12"/>
  </w:num>
  <w:num w:numId="56" w16cid:durableId="9185460">
    <w:abstractNumId w:val="58"/>
  </w:num>
  <w:num w:numId="57" w16cid:durableId="1077556957">
    <w:abstractNumId w:val="54"/>
  </w:num>
  <w:num w:numId="58" w16cid:durableId="2039039162">
    <w:abstractNumId w:val="4"/>
  </w:num>
  <w:num w:numId="59" w16cid:durableId="1347445699">
    <w:abstractNumId w:val="3"/>
  </w:num>
  <w:num w:numId="60" w16cid:durableId="2041273757">
    <w:abstractNumId w:val="14"/>
  </w:num>
  <w:num w:numId="61" w16cid:durableId="630135486">
    <w:abstractNumId w:val="2"/>
  </w:num>
  <w:num w:numId="62" w16cid:durableId="240801507">
    <w:abstractNumId w:val="56"/>
  </w:num>
  <w:num w:numId="63" w16cid:durableId="468979128">
    <w:abstractNumId w:val="38"/>
  </w:num>
  <w:num w:numId="64" w16cid:durableId="2014332077">
    <w:abstractNumId w:val="64"/>
  </w:num>
  <w:num w:numId="65" w16cid:durableId="1418210116">
    <w:abstractNumId w:val="31"/>
  </w:num>
  <w:num w:numId="66" w16cid:durableId="325940087">
    <w:abstractNumId w:val="62"/>
  </w:num>
  <w:num w:numId="67" w16cid:durableId="1923710705">
    <w:abstractNumId w:val="57"/>
  </w:num>
  <w:num w:numId="68" w16cid:durableId="637030243">
    <w:abstractNumId w:val="40"/>
  </w:num>
  <w:num w:numId="69" w16cid:durableId="1181240381">
    <w:abstractNumId w:val="39"/>
  </w:num>
  <w:num w:numId="70" w16cid:durableId="47069230">
    <w:abstractNumId w:val="42"/>
  </w:num>
  <w:num w:numId="71" w16cid:durableId="1862433769">
    <w:abstractNumId w:val="55"/>
  </w:num>
  <w:num w:numId="72" w16cid:durableId="1527058663">
    <w:abstractNumId w:val="59"/>
  </w:num>
  <w:num w:numId="73" w16cid:durableId="5474522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34"/>
    <w:rsid w:val="00022E2D"/>
    <w:rsid w:val="0002387E"/>
    <w:rsid w:val="0002551E"/>
    <w:rsid w:val="00075BF2"/>
    <w:rsid w:val="0009246E"/>
    <w:rsid w:val="000A4B9B"/>
    <w:rsid w:val="000A7267"/>
    <w:rsid w:val="000D15AE"/>
    <w:rsid w:val="000D72D7"/>
    <w:rsid w:val="000E0ABA"/>
    <w:rsid w:val="00100ADF"/>
    <w:rsid w:val="00125D4F"/>
    <w:rsid w:val="00131144"/>
    <w:rsid w:val="00152C21"/>
    <w:rsid w:val="001641B3"/>
    <w:rsid w:val="0016589C"/>
    <w:rsid w:val="00193368"/>
    <w:rsid w:val="00196247"/>
    <w:rsid w:val="001B38B2"/>
    <w:rsid w:val="0020137A"/>
    <w:rsid w:val="002208F8"/>
    <w:rsid w:val="00224E4C"/>
    <w:rsid w:val="0024216A"/>
    <w:rsid w:val="0024319B"/>
    <w:rsid w:val="00256666"/>
    <w:rsid w:val="00275F30"/>
    <w:rsid w:val="002812A3"/>
    <w:rsid w:val="00285D84"/>
    <w:rsid w:val="002A0362"/>
    <w:rsid w:val="002C159B"/>
    <w:rsid w:val="002D0D43"/>
    <w:rsid w:val="002D25A8"/>
    <w:rsid w:val="002F6CF8"/>
    <w:rsid w:val="003011DB"/>
    <w:rsid w:val="00360061"/>
    <w:rsid w:val="00361080"/>
    <w:rsid w:val="0036564A"/>
    <w:rsid w:val="00383F3D"/>
    <w:rsid w:val="003A222F"/>
    <w:rsid w:val="003B20FB"/>
    <w:rsid w:val="003C04C3"/>
    <w:rsid w:val="003C1DFE"/>
    <w:rsid w:val="003D1FAC"/>
    <w:rsid w:val="003F0CA6"/>
    <w:rsid w:val="00410EA2"/>
    <w:rsid w:val="00430CB4"/>
    <w:rsid w:val="00441D10"/>
    <w:rsid w:val="00464F36"/>
    <w:rsid w:val="00482475"/>
    <w:rsid w:val="004C521D"/>
    <w:rsid w:val="004E0A90"/>
    <w:rsid w:val="004F0614"/>
    <w:rsid w:val="004F6B7A"/>
    <w:rsid w:val="004F6B9A"/>
    <w:rsid w:val="005016B7"/>
    <w:rsid w:val="005039C5"/>
    <w:rsid w:val="00503F25"/>
    <w:rsid w:val="00513CD3"/>
    <w:rsid w:val="0051421B"/>
    <w:rsid w:val="00524879"/>
    <w:rsid w:val="00525A7B"/>
    <w:rsid w:val="00533362"/>
    <w:rsid w:val="005357D9"/>
    <w:rsid w:val="005452E6"/>
    <w:rsid w:val="00546EA1"/>
    <w:rsid w:val="00554AED"/>
    <w:rsid w:val="0058365B"/>
    <w:rsid w:val="005858B8"/>
    <w:rsid w:val="00590D3C"/>
    <w:rsid w:val="005959A3"/>
    <w:rsid w:val="005A15F7"/>
    <w:rsid w:val="005C1024"/>
    <w:rsid w:val="005C26A5"/>
    <w:rsid w:val="005F15C0"/>
    <w:rsid w:val="00607243"/>
    <w:rsid w:val="00622CE6"/>
    <w:rsid w:val="006441B3"/>
    <w:rsid w:val="00645485"/>
    <w:rsid w:val="006512A5"/>
    <w:rsid w:val="00682B30"/>
    <w:rsid w:val="00693D2E"/>
    <w:rsid w:val="006B11F5"/>
    <w:rsid w:val="006B2E86"/>
    <w:rsid w:val="006B6544"/>
    <w:rsid w:val="006C4EA4"/>
    <w:rsid w:val="006C7757"/>
    <w:rsid w:val="006E1F43"/>
    <w:rsid w:val="006E3933"/>
    <w:rsid w:val="00703B7B"/>
    <w:rsid w:val="00710EA0"/>
    <w:rsid w:val="00763323"/>
    <w:rsid w:val="00791061"/>
    <w:rsid w:val="0079268B"/>
    <w:rsid w:val="00805846"/>
    <w:rsid w:val="0081444E"/>
    <w:rsid w:val="0081711A"/>
    <w:rsid w:val="008259CE"/>
    <w:rsid w:val="008520BD"/>
    <w:rsid w:val="00874C87"/>
    <w:rsid w:val="00880D34"/>
    <w:rsid w:val="008836F9"/>
    <w:rsid w:val="008A1CE2"/>
    <w:rsid w:val="008A7DEC"/>
    <w:rsid w:val="008E4365"/>
    <w:rsid w:val="008E52F3"/>
    <w:rsid w:val="0090021B"/>
    <w:rsid w:val="009029E8"/>
    <w:rsid w:val="0091549C"/>
    <w:rsid w:val="00932238"/>
    <w:rsid w:val="009626C9"/>
    <w:rsid w:val="00965188"/>
    <w:rsid w:val="0097220C"/>
    <w:rsid w:val="009769EA"/>
    <w:rsid w:val="009911EC"/>
    <w:rsid w:val="0099127C"/>
    <w:rsid w:val="009A6F28"/>
    <w:rsid w:val="009B67BD"/>
    <w:rsid w:val="009D2F95"/>
    <w:rsid w:val="009F66ED"/>
    <w:rsid w:val="00A06F23"/>
    <w:rsid w:val="00A21897"/>
    <w:rsid w:val="00A50418"/>
    <w:rsid w:val="00A850A0"/>
    <w:rsid w:val="00A878C3"/>
    <w:rsid w:val="00A95F4E"/>
    <w:rsid w:val="00AB5FB7"/>
    <w:rsid w:val="00AB70E7"/>
    <w:rsid w:val="00AE2F11"/>
    <w:rsid w:val="00B16C77"/>
    <w:rsid w:val="00B2334A"/>
    <w:rsid w:val="00B357ED"/>
    <w:rsid w:val="00B50E79"/>
    <w:rsid w:val="00B608A6"/>
    <w:rsid w:val="00B6687E"/>
    <w:rsid w:val="00B77775"/>
    <w:rsid w:val="00B812DB"/>
    <w:rsid w:val="00BA0099"/>
    <w:rsid w:val="00BA4CED"/>
    <w:rsid w:val="00BB1BAF"/>
    <w:rsid w:val="00BB35AC"/>
    <w:rsid w:val="00BC0DB0"/>
    <w:rsid w:val="00BC0EF7"/>
    <w:rsid w:val="00BD61AD"/>
    <w:rsid w:val="00BF6E09"/>
    <w:rsid w:val="00C16136"/>
    <w:rsid w:val="00C20FEF"/>
    <w:rsid w:val="00C741CF"/>
    <w:rsid w:val="00C861C5"/>
    <w:rsid w:val="00CB0B57"/>
    <w:rsid w:val="00CC1E3D"/>
    <w:rsid w:val="00CC2EAB"/>
    <w:rsid w:val="00CC3346"/>
    <w:rsid w:val="00CC462D"/>
    <w:rsid w:val="00CC5739"/>
    <w:rsid w:val="00D01715"/>
    <w:rsid w:val="00D04901"/>
    <w:rsid w:val="00D119C1"/>
    <w:rsid w:val="00D43039"/>
    <w:rsid w:val="00D50868"/>
    <w:rsid w:val="00D81CE4"/>
    <w:rsid w:val="00D91CC4"/>
    <w:rsid w:val="00DA7BD8"/>
    <w:rsid w:val="00DB50C8"/>
    <w:rsid w:val="00DC2C0D"/>
    <w:rsid w:val="00E00A9D"/>
    <w:rsid w:val="00E031CA"/>
    <w:rsid w:val="00E06F66"/>
    <w:rsid w:val="00E15605"/>
    <w:rsid w:val="00E4372F"/>
    <w:rsid w:val="00E554AE"/>
    <w:rsid w:val="00E72CD5"/>
    <w:rsid w:val="00E8019B"/>
    <w:rsid w:val="00EB3DF6"/>
    <w:rsid w:val="00EC7D80"/>
    <w:rsid w:val="00ED2014"/>
    <w:rsid w:val="00EF0EA2"/>
    <w:rsid w:val="00EF5299"/>
    <w:rsid w:val="00F015D2"/>
    <w:rsid w:val="00F34E40"/>
    <w:rsid w:val="00F3761A"/>
    <w:rsid w:val="00F41B26"/>
    <w:rsid w:val="00F54104"/>
    <w:rsid w:val="00F548DB"/>
    <w:rsid w:val="00F94B82"/>
    <w:rsid w:val="00F94D2A"/>
    <w:rsid w:val="00FC4759"/>
    <w:rsid w:val="00FC5B93"/>
    <w:rsid w:val="00FD5564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699F56"/>
  <w15:chartTrackingRefBased/>
  <w15:docId w15:val="{BE2B68B5-382A-4787-9A76-47ACA7E8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1CC4"/>
    <w:pPr>
      <w:spacing w:after="120"/>
      <w:jc w:val="both"/>
    </w:pPr>
    <w:rPr>
      <w:sz w:val="24"/>
    </w:rPr>
  </w:style>
  <w:style w:type="paragraph" w:styleId="1">
    <w:name w:val="heading 1"/>
    <w:basedOn w:val="a"/>
    <w:next w:val="a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"/>
    <w:next w:val="a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spacing w:after="0"/>
      <w:jc w:val="left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sz w:val="36"/>
    </w:rPr>
  </w:style>
  <w:style w:type="paragraph" w:styleId="7">
    <w:name w:val="heading 7"/>
    <w:basedOn w:val="a"/>
    <w:next w:val="a"/>
    <w:qFormat/>
    <w:pPr>
      <w:keepNext/>
      <w:ind w:left="737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a4">
    <w:name w:val="page number"/>
    <w:rPr>
      <w:rFonts w:ascii="Times New Roman" w:hAnsi="Times New Roman"/>
      <w:b/>
      <w:color w:val="auto"/>
      <w:sz w:val="24"/>
    </w:rPr>
  </w:style>
  <w:style w:type="character" w:styleId="a5">
    <w:name w:val="annotation reference"/>
    <w:semiHidden/>
    <w:rPr>
      <w:sz w:val="16"/>
      <w:szCs w:val="16"/>
    </w:rPr>
  </w:style>
  <w:style w:type="paragraph" w:styleId="a6">
    <w:name w:val="annotation text"/>
    <w:basedOn w:val="a"/>
    <w:semiHidden/>
    <w:rPr>
      <w:sz w:val="20"/>
    </w:rPr>
  </w:style>
  <w:style w:type="paragraph" w:styleId="a7">
    <w:name w:val="footnote text"/>
    <w:basedOn w:val="a"/>
    <w:semiHidden/>
    <w:rPr>
      <w:sz w:val="20"/>
    </w:rPr>
  </w:style>
  <w:style w:type="paragraph" w:customStyle="1" w:styleId="a8">
    <w:name w:val="Курсивный"/>
    <w:basedOn w:val="a"/>
    <w:rPr>
      <w:rFonts w:ascii="Bookman Old Style" w:hAnsi="Bookman Old Style"/>
      <w:i/>
      <w:sz w:val="22"/>
    </w:rPr>
  </w:style>
  <w:style w:type="character" w:customStyle="1" w:styleId="a9">
    <w:name w:val="Термин"/>
    <w:rPr>
      <w:rFonts w:ascii="Times New Roman" w:hAnsi="Times New Roman"/>
      <w:i/>
      <w:noProof/>
      <w:spacing w:val="20"/>
      <w:sz w:val="24"/>
    </w:rPr>
  </w:style>
  <w:style w:type="paragraph" w:styleId="aa">
    <w:name w:val="header"/>
    <w:basedOn w:val="a"/>
    <w:pPr>
      <w:spacing w:after="0"/>
    </w:pPr>
    <w:rPr>
      <w:sz w:val="18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40">
    <w:name w:val="toc 4"/>
    <w:basedOn w:val="a"/>
    <w:next w:val="a"/>
    <w:autoRedefine/>
    <w:semiHidden/>
    <w:pPr>
      <w:spacing w:after="0"/>
      <w:ind w:left="720"/>
      <w:jc w:val="left"/>
    </w:pPr>
    <w:rPr>
      <w:szCs w:val="24"/>
    </w:rPr>
  </w:style>
  <w:style w:type="character" w:styleId="ac">
    <w:name w:val="footnote reference"/>
    <w:semiHidden/>
    <w:rPr>
      <w:vertAlign w:val="superscript"/>
    </w:rPr>
  </w:style>
  <w:style w:type="paragraph" w:styleId="50">
    <w:name w:val="toc 5"/>
    <w:basedOn w:val="a"/>
    <w:next w:val="a"/>
    <w:autoRedefine/>
    <w:semiHidden/>
    <w:pPr>
      <w:spacing w:after="0"/>
      <w:ind w:left="960"/>
      <w:jc w:val="left"/>
    </w:pPr>
    <w:rPr>
      <w:szCs w:val="24"/>
    </w:rPr>
  </w:style>
  <w:style w:type="paragraph" w:styleId="60">
    <w:name w:val="toc 6"/>
    <w:basedOn w:val="a"/>
    <w:next w:val="a"/>
    <w:autoRedefine/>
    <w:semiHidden/>
    <w:pPr>
      <w:spacing w:after="0"/>
      <w:ind w:left="1200"/>
      <w:jc w:val="left"/>
    </w:pPr>
    <w:rPr>
      <w:szCs w:val="24"/>
    </w:rPr>
  </w:style>
  <w:style w:type="paragraph" w:styleId="70">
    <w:name w:val="toc 7"/>
    <w:basedOn w:val="a"/>
    <w:next w:val="a"/>
    <w:autoRedefine/>
    <w:semiHidden/>
    <w:pPr>
      <w:spacing w:after="0"/>
      <w:ind w:left="1440"/>
      <w:jc w:val="left"/>
    </w:pPr>
    <w:rPr>
      <w:szCs w:val="24"/>
    </w:rPr>
  </w:style>
  <w:style w:type="paragraph" w:styleId="20">
    <w:name w:val="toc 2"/>
    <w:basedOn w:val="a"/>
    <w:next w:val="a"/>
    <w:semiHidden/>
    <w:pPr>
      <w:ind w:left="227"/>
    </w:pPr>
  </w:style>
  <w:style w:type="paragraph" w:styleId="10">
    <w:name w:val="toc 1"/>
    <w:basedOn w:val="a"/>
    <w:next w:val="a"/>
    <w:semiHidden/>
    <w:rPr>
      <w:bCs/>
      <w:sz w:val="28"/>
    </w:rPr>
  </w:style>
  <w:style w:type="paragraph" w:styleId="30">
    <w:name w:val="toc 3"/>
    <w:basedOn w:val="a"/>
    <w:next w:val="a"/>
    <w:semiHidden/>
    <w:pPr>
      <w:ind w:left="454"/>
    </w:pPr>
  </w:style>
  <w:style w:type="paragraph" w:styleId="80">
    <w:name w:val="toc 8"/>
    <w:basedOn w:val="a"/>
    <w:next w:val="a"/>
    <w:autoRedefine/>
    <w:semiHidden/>
    <w:pPr>
      <w:spacing w:after="0"/>
      <w:ind w:left="1680"/>
      <w:jc w:val="left"/>
    </w:pPr>
    <w:rPr>
      <w:szCs w:val="24"/>
    </w:rPr>
  </w:style>
  <w:style w:type="paragraph" w:styleId="90">
    <w:name w:val="toc 9"/>
    <w:basedOn w:val="a"/>
    <w:next w:val="a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d">
    <w:name w:val="Программный код"/>
    <w:basedOn w:val="a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ae">
    <w:name w:val="Hyperlink"/>
    <w:rPr>
      <w:color w:val="0000FF"/>
      <w:u w:val="single"/>
    </w:rPr>
  </w:style>
  <w:style w:type="paragraph" w:styleId="af">
    <w:name w:val="Body Text Indent"/>
    <w:basedOn w:val="a"/>
    <w:pPr>
      <w:ind w:left="720"/>
    </w:pPr>
    <w:rPr>
      <w:i/>
      <w:iCs/>
    </w:rPr>
  </w:style>
  <w:style w:type="paragraph" w:styleId="21">
    <w:name w:val="Body Text Indent 2"/>
    <w:basedOn w:val="a"/>
    <w:pPr>
      <w:ind w:firstLine="454"/>
    </w:pPr>
  </w:style>
  <w:style w:type="character" w:styleId="af0">
    <w:name w:val="FollowedHyperlink"/>
    <w:rPr>
      <w:color w:val="800080"/>
      <w:u w:val="single"/>
    </w:rPr>
  </w:style>
  <w:style w:type="paragraph" w:customStyle="1" w:styleId="11">
    <w:name w:val="Текст выноски1"/>
    <w:basedOn w:val="a"/>
    <w:semiHidden/>
    <w:rPr>
      <w:rFonts w:ascii="Tahoma" w:hAnsi="Tahoma" w:cs="Tahoma"/>
      <w:sz w:val="16"/>
      <w:szCs w:val="16"/>
    </w:rPr>
  </w:style>
  <w:style w:type="paragraph" w:customStyle="1" w:styleId="af1">
    <w:name w:val="Удаленный фрагмент"/>
    <w:basedOn w:val="a"/>
    <w:next w:val="a"/>
    <w:rPr>
      <w:color w:val="999999"/>
      <w:szCs w:val="24"/>
    </w:rPr>
  </w:style>
  <w:style w:type="paragraph" w:styleId="af2">
    <w:name w:val="annotation subject"/>
    <w:basedOn w:val="a6"/>
    <w:next w:val="a6"/>
    <w:semiHidden/>
    <w:rsid w:val="0090021B"/>
    <w:rPr>
      <w:b/>
      <w:bCs/>
    </w:rPr>
  </w:style>
  <w:style w:type="paragraph" w:styleId="af3">
    <w:name w:val="Balloon Text"/>
    <w:basedOn w:val="a"/>
    <w:semiHidden/>
    <w:rsid w:val="0090021B"/>
    <w:rPr>
      <w:rFonts w:ascii="Tahoma" w:hAnsi="Tahoma" w:cs="Tahoma"/>
      <w:sz w:val="16"/>
      <w:szCs w:val="16"/>
    </w:rPr>
  </w:style>
  <w:style w:type="paragraph" w:styleId="af4">
    <w:name w:val="Body Text"/>
    <w:basedOn w:val="a"/>
    <w:link w:val="af5"/>
    <w:rsid w:val="00152C21"/>
    <w:pPr>
      <w:jc w:val="left"/>
    </w:pPr>
    <w:rPr>
      <w:szCs w:val="24"/>
      <w:lang w:val="en-US"/>
    </w:rPr>
  </w:style>
  <w:style w:type="character" w:customStyle="1" w:styleId="af5">
    <w:name w:val="Основной текст Знак"/>
    <w:link w:val="af4"/>
    <w:rsid w:val="00152C21"/>
    <w:rPr>
      <w:sz w:val="24"/>
      <w:szCs w:val="24"/>
      <w:lang w:val="en-US" w:eastAsia="ru-RU" w:bidi="ar-SA"/>
    </w:rPr>
  </w:style>
  <w:style w:type="paragraph" w:styleId="af6">
    <w:name w:val="Normal (Web)"/>
    <w:basedOn w:val="a"/>
    <w:rsid w:val="002D0D43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inesoftware.com" TargetMode="External"/><Relationship Id="rId1" Type="http://schemas.openxmlformats.org/officeDocument/2006/relationships/hyperlink" Target="http://www.microsoft.com/ms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C643-AA6F-4242-B46E-8583ED79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41</TotalTime>
  <Pages>13</Pages>
  <Words>2851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концепция проекта</vt:lpstr>
    </vt:vector>
  </TitlesOfParts>
  <Company/>
  <LinksUpToDate>false</LinksUpToDate>
  <CharactersWithSpaces>19067</CharactersWithSpaces>
  <SharedDoc>false</SharedDoc>
  <HLinks>
    <vt:vector size="132" baseType="variant">
      <vt:variant>
        <vt:i4>1376311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_Toc147596854</vt:lpwstr>
      </vt:variant>
      <vt:variant>
        <vt:i4>1376311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_Toc147596853</vt:lpwstr>
      </vt:variant>
      <vt:variant>
        <vt:i4>1376311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_Toc147596852</vt:lpwstr>
      </vt:variant>
      <vt:variant>
        <vt:i4>1376311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_Toc147596851</vt:lpwstr>
      </vt:variant>
      <vt:variant>
        <vt:i4>1376311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_Toc147596850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_Toc147596849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_Toc147596848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_Toc147596847</vt:lpwstr>
      </vt:variant>
      <vt:variant>
        <vt:i4>1310775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_Toc147596846</vt:lpwstr>
      </vt:variant>
      <vt:variant>
        <vt:i4>1310775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_Toc147596845</vt:lpwstr>
      </vt:variant>
      <vt:variant>
        <vt:i4>1310775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_Toc147596844</vt:lpwstr>
      </vt:variant>
      <vt:variant>
        <vt:i4>1310775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_Toc147596843</vt:lpwstr>
      </vt:variant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_Toc147596842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_Toc147596841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_Toc147596840</vt:lpwstr>
      </vt:variant>
      <vt:variant>
        <vt:i4>1245239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_Toc147596839</vt:lpwstr>
      </vt:variant>
      <vt:variant>
        <vt:i4>1245239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_Toc147596838</vt:lpwstr>
      </vt:variant>
      <vt:variant>
        <vt:i4>1245239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_Toc147596837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_Toc147596836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_Toc147596835</vt:lpwstr>
      </vt:variant>
      <vt:variant>
        <vt:i4>5439491</vt:i4>
      </vt:variant>
      <vt:variant>
        <vt:i4>3</vt:i4>
      </vt:variant>
      <vt:variant>
        <vt:i4>0</vt:i4>
      </vt:variant>
      <vt:variant>
        <vt:i4>5</vt:i4>
      </vt:variant>
      <vt:variant>
        <vt:lpwstr>http://www.elinesoftware.com/</vt:lpwstr>
      </vt:variant>
      <vt:variant>
        <vt:lpwstr/>
      </vt:variant>
      <vt:variant>
        <vt:i4>5505091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 проекта</dc:title>
  <dc:subject/>
  <dc:creator>Сысоев А.В.</dc:creator>
  <cp:keywords/>
  <dc:description/>
  <cp:lastModifiedBy>Maxim Ilin</cp:lastModifiedBy>
  <cp:revision>3</cp:revision>
  <cp:lastPrinted>1899-12-31T21:00:00Z</cp:lastPrinted>
  <dcterms:created xsi:type="dcterms:W3CDTF">2024-11-22T15:24:00Z</dcterms:created>
  <dcterms:modified xsi:type="dcterms:W3CDTF">2024-11-22T16:09:00Z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